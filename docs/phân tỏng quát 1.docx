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2FB5B" w14:textId="77777777" w:rsidR="00C6740B" w:rsidRPr="00C6740B" w:rsidRDefault="00735CEE" w:rsidP="00C6740B">
      <w:pPr>
        <w:rPr>
          <w:rFonts w:ascii="Segoe UI Emoji" w:hAnsi="Segoe UI Emoji" w:cs="Segoe UI Emoji"/>
          <w:b/>
          <w:bCs/>
        </w:rPr>
      </w:pPr>
      <w:r w:rsidRPr="00735CEE">
        <w:rPr>
          <w:rFonts w:ascii="Segoe UI Emoji" w:hAnsi="Segoe UI Emoji" w:cs="Segoe UI Emoji"/>
          <w:b/>
          <w:bCs/>
        </w:rPr>
        <w:t>CheMBL-35:</w:t>
      </w:r>
      <w:r>
        <w:rPr>
          <w:rFonts w:ascii="Segoe UI Emoji" w:hAnsi="Segoe UI Emoji" w:cs="Segoe UI Emoji"/>
          <w:b/>
          <w:bCs/>
        </w:rPr>
        <w:t xml:space="preserve"> </w:t>
      </w:r>
      <w:r w:rsidR="00C6740B" w:rsidRPr="00C6740B">
        <w:rPr>
          <w:rFonts w:ascii="Segoe UI Emoji" w:hAnsi="Segoe UI Emoji" w:cs="Segoe UI Emoji"/>
          <w:b/>
          <w:bCs/>
        </w:rPr>
        <w:t>💊</w:t>
      </w:r>
      <w:r w:rsidR="00C6740B" w:rsidRPr="00C6740B">
        <w:rPr>
          <w:b/>
          <w:bCs/>
        </w:rPr>
        <w:t xml:space="preserve"> Khai thác Dữ liệu ChEMBL_35 trong Trí tuệ Nhân Tạo và </w:t>
      </w:r>
      <w:r w:rsidR="005B6D6F">
        <w:rPr>
          <w:b/>
          <w:bCs/>
        </w:rPr>
        <w:t xml:space="preserve">Nghiên Cứu vvà </w:t>
      </w:r>
      <w:r w:rsidR="00C6740B" w:rsidRPr="00C6740B">
        <w:rPr>
          <w:b/>
          <w:bCs/>
        </w:rPr>
        <w:t>Phát triển Thuốc</w:t>
      </w:r>
    </w:p>
    <w:p w14:paraId="2771BBEF" w14:textId="77777777" w:rsidR="00C6740B" w:rsidRPr="00C6740B" w:rsidRDefault="00C6740B" w:rsidP="00C6740B">
      <w:pPr>
        <w:rPr>
          <w:b/>
          <w:bCs/>
        </w:rPr>
      </w:pPr>
      <w:r w:rsidRPr="00C6740B">
        <w:rPr>
          <w:b/>
          <w:bCs/>
        </w:rPr>
        <w:t>1. Giới thiệu tổng quát</w:t>
      </w:r>
    </w:p>
    <w:p w14:paraId="51438C8D" w14:textId="77777777" w:rsidR="00C6740B" w:rsidRPr="00C6740B" w:rsidRDefault="00C6740B" w:rsidP="00C6740B">
      <w:r w:rsidRPr="00C6740B">
        <w:t>ChEMBL_35 là một trong những cơ sở dữ liệu sinh hóa dược lớn nhất thế giới, do EMBL-EBI phát triển. Phiên bản 35 chứa hơn 2.3 triệu compound, 18 triệu đo lường bioactivity và hơn 14.000 target sinh học. Việc sử dụng ChEMBL_35 kết hợp RDKit, PostgreSQL, và AI/Machine Learning giúc dự đoán hoạt tính, thiết kế scaffold, sàng lọc lead, định hướng thử nghiệm tiền lâm sàng.</w:t>
      </w:r>
    </w:p>
    <w:p w14:paraId="2773D710" w14:textId="77777777" w:rsidR="00C6740B" w:rsidRPr="00C6740B" w:rsidRDefault="00000000" w:rsidP="00C6740B">
      <w:r>
        <w:pict w14:anchorId="4FCAD5AF">
          <v:rect id="_x0000_i1025" style="width:0;height:1.5pt" o:hralign="center" o:hrstd="t" o:hr="t" fillcolor="#a0a0a0" stroked="f"/>
        </w:pict>
      </w:r>
    </w:p>
    <w:p w14:paraId="220E527D" w14:textId="77777777" w:rsidR="00C6740B" w:rsidRPr="00C6740B" w:rsidRDefault="00C6740B" w:rsidP="00C6740B">
      <w:pPr>
        <w:rPr>
          <w:b/>
          <w:bCs/>
        </w:rPr>
      </w:pPr>
      <w:r w:rsidRPr="00C6740B">
        <w:rPr>
          <w:b/>
          <w:bCs/>
        </w:rPr>
        <w:t>2. Cài đặt PostgreSQL và ChEMBL_35</w:t>
      </w:r>
    </w:p>
    <w:p w14:paraId="1A7F3870" w14:textId="77777777" w:rsidR="00C6740B" w:rsidRPr="00C6740B" w:rsidRDefault="00C6740B" w:rsidP="00C6740B">
      <w:pPr>
        <w:rPr>
          <w:b/>
          <w:bCs/>
        </w:rPr>
      </w:pPr>
      <w:r w:rsidRPr="00C6740B">
        <w:rPr>
          <w:b/>
          <w:bCs/>
        </w:rPr>
        <w:t>a. Cài PostgreSQL</w:t>
      </w:r>
    </w:p>
    <w:p w14:paraId="1DA4EEEA" w14:textId="77777777" w:rsidR="00C6740B" w:rsidRPr="00C6740B" w:rsidRDefault="00C6740B" w:rsidP="00C6740B">
      <w:r w:rsidRPr="00C6740B">
        <w:t>sudo apt update</w:t>
      </w:r>
    </w:p>
    <w:p w14:paraId="5B6E52C2" w14:textId="77777777" w:rsidR="00C6740B" w:rsidRPr="00C6740B" w:rsidRDefault="00C6740B" w:rsidP="00C6740B">
      <w:r w:rsidRPr="00C6740B">
        <w:t>sudo apt install postgresql postgresql-contrib</w:t>
      </w:r>
    </w:p>
    <w:p w14:paraId="3269CED1" w14:textId="77777777" w:rsidR="00C6740B" w:rsidRPr="00C6740B" w:rsidRDefault="00C6740B" w:rsidP="00C6740B">
      <w:r w:rsidRPr="00C6740B">
        <w:t>sudo -u postgres createuser --interactive</w:t>
      </w:r>
    </w:p>
    <w:p w14:paraId="203008CF" w14:textId="77777777" w:rsidR="00C6740B" w:rsidRPr="00C6740B" w:rsidRDefault="00C6740B" w:rsidP="00C6740B">
      <w:r w:rsidRPr="00C6740B">
        <w:t>sudo -u postgres createdb chembl_35</w:t>
      </w:r>
    </w:p>
    <w:p w14:paraId="6DCEC1B7" w14:textId="77777777" w:rsidR="00C6740B" w:rsidRPr="00C6740B" w:rsidRDefault="00C6740B" w:rsidP="00C6740B">
      <w:pPr>
        <w:rPr>
          <w:b/>
          <w:bCs/>
        </w:rPr>
      </w:pPr>
      <w:r w:rsidRPr="00C6740B">
        <w:rPr>
          <w:b/>
          <w:bCs/>
        </w:rPr>
        <w:t>b. Import dữ liệu ChEMBL_35 (dạng PostgreSQL dump)</w:t>
      </w:r>
    </w:p>
    <w:p w14:paraId="2FEA857D" w14:textId="77777777" w:rsidR="00C6740B" w:rsidRPr="00C6740B" w:rsidRDefault="00C6740B" w:rsidP="00C6740B">
      <w:r w:rsidRPr="00C6740B">
        <w:t>psql -U rd -d chembl_35 -f chembl_35_postgresql.sql</w:t>
      </w:r>
    </w:p>
    <w:p w14:paraId="530FD790" w14:textId="77777777" w:rsidR="00C6740B" w:rsidRPr="00C6740B" w:rsidRDefault="00C6740B" w:rsidP="00C6740B">
      <w:pPr>
        <w:rPr>
          <w:b/>
          <w:bCs/>
        </w:rPr>
      </w:pPr>
      <w:r w:rsidRPr="00C6740B">
        <w:rPr>
          <w:b/>
          <w:bCs/>
        </w:rPr>
        <w:t>c. Kết nối từ Python</w:t>
      </w:r>
    </w:p>
    <w:p w14:paraId="21CD9046" w14:textId="77777777" w:rsidR="00C6740B" w:rsidRPr="00C6740B" w:rsidRDefault="00C6740B" w:rsidP="00C6740B">
      <w:r w:rsidRPr="00C6740B">
        <w:t>from sqlalchemy import create_engine</w:t>
      </w:r>
    </w:p>
    <w:p w14:paraId="6624828D" w14:textId="77777777" w:rsidR="00C6740B" w:rsidRPr="00C6740B" w:rsidRDefault="00C6740B" w:rsidP="00C6740B">
      <w:r w:rsidRPr="00C6740B">
        <w:t>engine = create_engine("postgresql+psycopg2://rd:rd@localhost/chembl_35")</w:t>
      </w:r>
    </w:p>
    <w:p w14:paraId="21B1531C" w14:textId="77777777" w:rsidR="00C6740B" w:rsidRPr="00C6740B" w:rsidRDefault="00000000" w:rsidP="00C6740B">
      <w:r>
        <w:pict w14:anchorId="337477A3">
          <v:rect id="_x0000_i1026" style="width:0;height:1.5pt" o:hralign="center" o:hrstd="t" o:hr="t" fillcolor="#a0a0a0" stroked="f"/>
        </w:pict>
      </w:r>
    </w:p>
    <w:p w14:paraId="2ACE24A0" w14:textId="77777777" w:rsidR="00C6740B" w:rsidRPr="00C6740B" w:rsidRDefault="00C6740B" w:rsidP="00C6740B">
      <w:pPr>
        <w:rPr>
          <w:b/>
          <w:bCs/>
        </w:rPr>
      </w:pPr>
      <w:r w:rsidRPr="00C6740B">
        <w:rPr>
          <w:b/>
          <w:bCs/>
        </w:rPr>
        <w:t>3. Cài Python, RDKit và các gói AIMLOps</w:t>
      </w:r>
    </w:p>
    <w:p w14:paraId="415FE498" w14:textId="77777777" w:rsidR="00C6740B" w:rsidRPr="00C6740B" w:rsidRDefault="00C6740B" w:rsidP="00C6740B">
      <w:pPr>
        <w:rPr>
          <w:b/>
          <w:bCs/>
        </w:rPr>
      </w:pPr>
      <w:r w:rsidRPr="00C6740B">
        <w:rPr>
          <w:b/>
          <w:bCs/>
        </w:rPr>
        <w:t>a. Cài Python + Conda</w:t>
      </w:r>
    </w:p>
    <w:p w14:paraId="16D1663A" w14:textId="77777777" w:rsidR="00C6740B" w:rsidRPr="00C6740B" w:rsidRDefault="00C6740B" w:rsidP="00C6740B">
      <w:r w:rsidRPr="00C6740B">
        <w:t>conda create -n chembl_env python=3.10 -y</w:t>
      </w:r>
    </w:p>
    <w:p w14:paraId="7A4B6BB9" w14:textId="77777777" w:rsidR="00C6740B" w:rsidRPr="00C6740B" w:rsidRDefault="00C6740B" w:rsidP="00C6740B">
      <w:r w:rsidRPr="00C6740B">
        <w:t>conda activate chembl_env</w:t>
      </w:r>
    </w:p>
    <w:p w14:paraId="3A70A24D" w14:textId="77777777" w:rsidR="00C6740B" w:rsidRPr="00C6740B" w:rsidRDefault="00C6740B" w:rsidP="00C6740B">
      <w:pPr>
        <w:rPr>
          <w:b/>
          <w:bCs/>
        </w:rPr>
      </w:pPr>
      <w:r w:rsidRPr="00C6740B">
        <w:rPr>
          <w:b/>
          <w:bCs/>
        </w:rPr>
        <w:t>b. Cài RDKit</w:t>
      </w:r>
    </w:p>
    <w:p w14:paraId="0E0F34D3" w14:textId="77777777" w:rsidR="00C6740B" w:rsidRPr="00C6740B" w:rsidRDefault="00C6740B" w:rsidP="00C6740B">
      <w:r w:rsidRPr="00C6740B">
        <w:t>conda install -c rdkit rdkit</w:t>
      </w:r>
    </w:p>
    <w:p w14:paraId="786A35C0" w14:textId="77777777" w:rsidR="00C6740B" w:rsidRPr="00C6740B" w:rsidRDefault="00C6740B" w:rsidP="00C6740B">
      <w:pPr>
        <w:rPr>
          <w:b/>
          <w:bCs/>
        </w:rPr>
      </w:pPr>
      <w:r w:rsidRPr="00C6740B">
        <w:rPr>
          <w:b/>
          <w:bCs/>
        </w:rPr>
        <w:t>c. Cài ML/DS packages theo chuẩn AIMLOps Template</w:t>
      </w:r>
    </w:p>
    <w:p w14:paraId="1D9D024F" w14:textId="77777777" w:rsidR="00C6740B" w:rsidRPr="00C6740B" w:rsidRDefault="00C6740B" w:rsidP="00C6740B">
      <w:r w:rsidRPr="00C6740B">
        <w:t>pip install pandas scikit-learn xgboost optuna streamlit matplotlib seaborn sqlalchemy psycopg2-binary</w:t>
      </w:r>
    </w:p>
    <w:p w14:paraId="2B6E5868" w14:textId="77777777" w:rsidR="00C6740B" w:rsidRPr="00C6740B" w:rsidRDefault="00C6740B" w:rsidP="00C6740B">
      <w:pPr>
        <w:rPr>
          <w:b/>
          <w:bCs/>
        </w:rPr>
      </w:pPr>
      <w:r w:rsidRPr="00C6740B">
        <w:rPr>
          <w:b/>
          <w:bCs/>
        </w:rPr>
        <w:lastRenderedPageBreak/>
        <w:t>d. Câu trúc cây thư mục theo AIMLOps</w:t>
      </w:r>
    </w:p>
    <w:p w14:paraId="4342611A" w14:textId="77777777" w:rsidR="00C6740B" w:rsidRPr="00C6740B" w:rsidRDefault="00C6740B" w:rsidP="00C6740B">
      <w:r w:rsidRPr="00C6740B">
        <w:t>project-root/</w:t>
      </w:r>
    </w:p>
    <w:p w14:paraId="6493FBAF" w14:textId="77777777" w:rsidR="00C6740B" w:rsidRPr="00C6740B" w:rsidRDefault="00C6740B" w:rsidP="00C6740B">
      <w:r w:rsidRPr="00C6740B">
        <w:t>├─ notebook/</w:t>
      </w:r>
    </w:p>
    <w:p w14:paraId="1C2B4F3A" w14:textId="77777777" w:rsidR="00C6740B" w:rsidRPr="00C6740B" w:rsidRDefault="00C6740B" w:rsidP="00C6740B">
      <w:r w:rsidRPr="00C6740B">
        <w:t>│   └─ T1_1_qsar_model.ipynb</w:t>
      </w:r>
    </w:p>
    <w:p w14:paraId="448B3811" w14:textId="77777777" w:rsidR="00C6740B" w:rsidRPr="00C6740B" w:rsidRDefault="00C6740B" w:rsidP="00C6740B">
      <w:r w:rsidRPr="00C6740B">
        <w:t>├─ src/</w:t>
      </w:r>
    </w:p>
    <w:p w14:paraId="2BF2AF68" w14:textId="77777777" w:rsidR="00C6740B" w:rsidRPr="00C6740B" w:rsidRDefault="00C6740B" w:rsidP="00C6740B">
      <w:r w:rsidRPr="00C6740B">
        <w:t>│   └─ qsar_utils.py</w:t>
      </w:r>
    </w:p>
    <w:p w14:paraId="183FEA59" w14:textId="77777777" w:rsidR="00C6740B" w:rsidRPr="00C6740B" w:rsidRDefault="00C6740B" w:rsidP="00C6740B">
      <w:r w:rsidRPr="00C6740B">
        <w:t>├─ data/</w:t>
      </w:r>
    </w:p>
    <w:p w14:paraId="670E0955" w14:textId="77777777" w:rsidR="00C6740B" w:rsidRPr="00C6740B" w:rsidRDefault="00C6740B" w:rsidP="00C6740B">
      <w:r w:rsidRPr="00C6740B">
        <w:t>│   └─ T1_1_qsar_model_result.csv</w:t>
      </w:r>
    </w:p>
    <w:p w14:paraId="2088FA24" w14:textId="77777777" w:rsidR="00C6740B" w:rsidRPr="00C6740B" w:rsidRDefault="00000000" w:rsidP="00C6740B">
      <w:r>
        <w:pict w14:anchorId="161E729F">
          <v:rect id="_x0000_i1027" style="width:0;height:1.5pt" o:hralign="center" o:hrstd="t" o:hr="t" fillcolor="#a0a0a0" stroked="f"/>
        </w:pict>
      </w:r>
    </w:p>
    <w:p w14:paraId="41F0FF02" w14:textId="77777777" w:rsidR="00C6740B" w:rsidRPr="00C6740B" w:rsidRDefault="00C6740B" w:rsidP="00C6740B">
      <w:pPr>
        <w:rPr>
          <w:b/>
          <w:bCs/>
        </w:rPr>
      </w:pPr>
      <w:r w:rsidRPr="00C6740B">
        <w:rPr>
          <w:b/>
          <w:bCs/>
        </w:rPr>
        <w:t>4. Các bài viết minh hoạ bằng dữ liệu Thực</w:t>
      </w:r>
    </w:p>
    <w:p w14:paraId="5573D7F3" w14:textId="77777777" w:rsidR="00C6740B" w:rsidRDefault="00C6740B" w:rsidP="00C6740B">
      <w:r w:rsidRPr="00C6740B">
        <w:t xml:space="preserve">Dưới đây là danh sách bài viết thực tiễn đã được xuất bản tại </w:t>
      </w:r>
      <w:hyperlink r:id="rId5" w:history="1">
        <w:r w:rsidRPr="00C6740B">
          <w:rPr>
            <w:rStyle w:val="Hyperlink"/>
            <w:color w:val="0000FF"/>
          </w:rPr>
          <w:t>www.nghiencuuthuoc.com</w:t>
        </w:r>
      </w:hyperlink>
      <w:r w:rsidRPr="00C6740B">
        <w:t>, đánh số theo từng Phần:</w:t>
      </w:r>
    </w:p>
    <w:p w14:paraId="58307884" w14:textId="77777777" w:rsidR="00B77AEA" w:rsidRDefault="00873F57" w:rsidP="00205946">
      <w:r w:rsidRPr="00873F57">
        <w:rPr>
          <w:b/>
          <w:bCs/>
        </w:rPr>
        <w:t> 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"/>
        <w:gridCol w:w="2152"/>
        <w:gridCol w:w="1935"/>
        <w:gridCol w:w="5681"/>
      </w:tblGrid>
      <w:tr w:rsidR="00B77AEA" w:rsidRPr="00B77AEA" w14:paraId="2BCCA510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8C47BA" w14:textId="77777777" w:rsidR="00B77AEA" w:rsidRPr="00B77AEA" w:rsidRDefault="00B77AEA" w:rsidP="00B77AEA">
            <w:r w:rsidRPr="00B77AEA">
              <w:t>Index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A89A5D" w14:textId="77777777" w:rsidR="00B77AEA" w:rsidRPr="00B77AEA" w:rsidRDefault="00B77AEA" w:rsidP="00B77AEA">
            <w:r w:rsidRPr="00B77AEA">
              <w:t>English Topic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36BBEE" w14:textId="77777777" w:rsidR="00B77AEA" w:rsidRPr="00B77AEA" w:rsidRDefault="00B77AEA" w:rsidP="00B77AEA">
            <w:r w:rsidRPr="00B77AEA">
              <w:t>Chủ đề tiếng Việt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D43A48" w14:textId="77777777" w:rsidR="00B77AEA" w:rsidRPr="00B77AEA" w:rsidRDefault="00B77AEA" w:rsidP="00B77AEA">
            <w:r w:rsidRPr="00B77AEA">
              <w:t>URL</w:t>
            </w:r>
          </w:p>
        </w:tc>
      </w:tr>
      <w:tr w:rsidR="00B77AEA" w:rsidRPr="00B77AEA" w14:paraId="4792A539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4E52689" w14:textId="77777777" w:rsidR="00B77AEA" w:rsidRPr="00B77AEA" w:rsidRDefault="00B77AEA" w:rsidP="00B77AEA">
            <w:r w:rsidRPr="00B77AEA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0439CC" w14:textId="77777777" w:rsidR="00B77AEA" w:rsidRPr="00B77AEA" w:rsidRDefault="00B77AEA" w:rsidP="00B77AEA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B2A33C2" w14:textId="77777777" w:rsidR="00B77AEA" w:rsidRPr="00B77AEA" w:rsidRDefault="00B77AEA" w:rsidP="00B77AEA">
            <w:r w:rsidRPr="00B77AEA">
              <w:t xml:space="preserve">CheMBL-35: </w:t>
            </w:r>
            <w:r w:rsidRPr="00B77AEA">
              <w:rPr>
                <w:rFonts w:ascii="Segoe UI Emoji" w:hAnsi="Segoe UI Emoji" w:cs="Segoe UI Emoji"/>
              </w:rPr>
              <w:t>💊</w:t>
            </w:r>
            <w:r w:rsidRPr="00B77AEA">
              <w:t xml:space="preserve"> Khai thác Dữ liệu ChEMBL_35 trong Trí tuệ Nhân Tạo và Nghiên Cứu và Phát triển Thuốc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D105B7E" w14:textId="22812F60" w:rsidR="00B77AEA" w:rsidRPr="00B77AEA" w:rsidRDefault="002008B2" w:rsidP="00B77AEA">
            <w:hyperlink r:id="rId6" w:history="1">
              <w:r w:rsidR="00B77AEA" w:rsidRPr="002008B2">
                <w:rPr>
                  <w:rStyle w:val="Hyperlink"/>
                </w:rPr>
                <w:t>https://www.nghiencuuthuoc.com/2025/05/khai-thac-du-lieu-chembl35-trong-tri.html</w:t>
              </w:r>
            </w:hyperlink>
          </w:p>
        </w:tc>
      </w:tr>
      <w:tr w:rsidR="00B77AEA" w:rsidRPr="00B77AEA" w14:paraId="616E6A09" w14:textId="77777777" w:rsidTr="00B77AEA">
        <w:trPr>
          <w:trHeight w:val="54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FD95B3D" w14:textId="77777777" w:rsidR="00B77AEA" w:rsidRPr="00B77AEA" w:rsidRDefault="00B77AEA" w:rsidP="00B77AEA">
            <w:r w:rsidRPr="00B77AEA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8E23B4" w14:textId="77777777" w:rsidR="00B77AEA" w:rsidRPr="00B77AEA" w:rsidRDefault="00B77AEA" w:rsidP="00B77AEA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7FC837C" w14:textId="77777777" w:rsidR="00B77AEA" w:rsidRPr="00B77AEA" w:rsidRDefault="00B77AEA" w:rsidP="00B77AEA">
            <w:r w:rsidRPr="00B77AEA">
              <w:t>CheMBL-35: Phân nhóm 100 chủ đề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D4D16C0" w14:textId="77777777" w:rsidR="00B77AEA" w:rsidRPr="00B77AEA" w:rsidRDefault="00B77AEA" w:rsidP="00B77AEA">
            <w:r w:rsidRPr="00B77AEA">
              <w:t>https://www.nghiencuuthuoc.com/2025/05/chembl-35-phan-nhom-100-chu-e-phan-tong.html</w:t>
            </w:r>
          </w:p>
        </w:tc>
      </w:tr>
      <w:tr w:rsidR="00B77AEA" w:rsidRPr="00B77AEA" w14:paraId="29732EA8" w14:textId="77777777" w:rsidTr="00B77AEA">
        <w:trPr>
          <w:trHeight w:val="300"/>
          <w:tblCellSpacing w:w="0" w:type="dxa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3E6D480" w14:textId="77777777" w:rsidR="00B77AEA" w:rsidRPr="00B77AEA" w:rsidRDefault="00B77AEA" w:rsidP="00B77AEA">
            <w:r w:rsidRPr="00B77AEA">
              <w:rPr>
                <w:rFonts w:ascii="Segoe UI Emoji" w:hAnsi="Segoe UI Emoji" w:cs="Segoe UI Emoji"/>
              </w:rPr>
              <w:t>🧪</w:t>
            </w:r>
            <w:r w:rsidRPr="00B77AEA">
              <w:t xml:space="preserve"> I. Drug Discovery &amp; Lead Optimization | Khám phá thuốc &amp; tối ưu hóa lead (1–20) </w:t>
            </w:r>
          </w:p>
        </w:tc>
      </w:tr>
      <w:tr w:rsidR="00B77AEA" w:rsidRPr="00B77AEA" w14:paraId="3B040FB3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2D1BC0C" w14:textId="77777777" w:rsidR="00B77AEA" w:rsidRPr="00B77AEA" w:rsidRDefault="00B77AEA" w:rsidP="00B77AEA">
            <w:r w:rsidRPr="00B77AEA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327EA1C" w14:textId="77777777" w:rsidR="00B77AEA" w:rsidRPr="00B77AEA" w:rsidRDefault="00B77AEA" w:rsidP="00B77AEA">
            <w:r w:rsidRPr="00B77AEA">
              <w:t xml:space="preserve">QSAR model building from </w:t>
            </w:r>
            <w:r w:rsidRPr="00B77AEA">
              <w:lastRenderedPageBreak/>
              <w:t>ChEMBL IC50 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D4CEE2B" w14:textId="77777777" w:rsidR="00B77AEA" w:rsidRPr="00B77AEA" w:rsidRDefault="00B77AEA" w:rsidP="00B77AEA">
            <w:r w:rsidRPr="00B77AEA">
              <w:lastRenderedPageBreak/>
              <w:t xml:space="preserve">Xây dựng mô hình QSAR từ dữ liệu IC50 </w:t>
            </w:r>
            <w:r w:rsidRPr="00B77AEA">
              <w:lastRenderedPageBreak/>
              <w:t>trong ChEMBL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B59B1B9" w14:textId="77777777" w:rsidR="00B77AEA" w:rsidRPr="00B77AEA" w:rsidRDefault="00B77AEA" w:rsidP="00B77AEA">
            <w:r w:rsidRPr="00B77AEA">
              <w:lastRenderedPageBreak/>
              <w:t>http://www.nghiencuuthuoc.com/2025/05/chembl-35-xay-dung-mo-hinh-qsar-tu-du_80.html</w:t>
            </w:r>
          </w:p>
        </w:tc>
      </w:tr>
      <w:tr w:rsidR="00B77AEA" w:rsidRPr="00B77AEA" w14:paraId="11523FFC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5DB2BDB" w14:textId="77777777" w:rsidR="00B77AEA" w:rsidRPr="00B77AEA" w:rsidRDefault="00B77AEA" w:rsidP="00B77AEA">
            <w:r w:rsidRPr="00B77AEA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42E44A0" w14:textId="77777777" w:rsidR="00B77AEA" w:rsidRPr="00B77AEA" w:rsidRDefault="00B77AEA" w:rsidP="00B77AEA">
            <w:r w:rsidRPr="00B77AEA">
              <w:t>Predicting bioactivity from molecular descriptors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E0BA6AF" w14:textId="77777777" w:rsidR="00B77AEA" w:rsidRPr="00B77AEA" w:rsidRDefault="00B77AEA" w:rsidP="00B77AEA">
            <w:r w:rsidRPr="00B77AEA">
              <w:t>Dự đoán hoạt tính sinh học từ các đặc trưng phân tử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0066B62" w14:textId="77777777" w:rsidR="00B77AEA" w:rsidRPr="00B77AEA" w:rsidRDefault="00B77AEA" w:rsidP="00B77AEA">
            <w:r w:rsidRPr="00B77AEA">
              <w:t>http://www.nghiencuuthuoc.com/2025/05/chembl-35-du-oan-hoat-tinh-sinh-hoc-tu_18.html</w:t>
            </w:r>
          </w:p>
        </w:tc>
      </w:tr>
      <w:tr w:rsidR="00B77AEA" w:rsidRPr="00B77AEA" w14:paraId="3EF4FE9F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B6D4E90" w14:textId="77777777" w:rsidR="00B77AEA" w:rsidRPr="00B77AEA" w:rsidRDefault="00B77AEA" w:rsidP="00B77AEA">
            <w:r w:rsidRPr="00B77AEA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B6BAB4B" w14:textId="77777777" w:rsidR="00B77AEA" w:rsidRPr="00B77AEA" w:rsidRDefault="00B77AEA" w:rsidP="00B77AEA">
            <w:r w:rsidRPr="00B77AEA">
              <w:t>Extracting lead-like compounds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C9740B9" w14:textId="77777777" w:rsidR="00B77AEA" w:rsidRPr="00B77AEA" w:rsidRDefault="00B77AEA" w:rsidP="00B77AEA">
            <w:r w:rsidRPr="00B77AEA">
              <w:t>Trích xuất các hợp chất giống lead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19AE94D" w14:textId="77777777" w:rsidR="00B77AEA" w:rsidRPr="00B77AEA" w:rsidRDefault="00B77AEA" w:rsidP="00B77AEA">
            <w:r w:rsidRPr="00B77AEA">
              <w:t>http://www.nghiencuuthuoc.com/2025/05/chembl-35-trich-xuat-cac-hop-chat-giong_90.html</w:t>
            </w:r>
          </w:p>
        </w:tc>
      </w:tr>
      <w:tr w:rsidR="00B77AEA" w:rsidRPr="00B77AEA" w14:paraId="6FBA524A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7D8F6D2" w14:textId="77777777" w:rsidR="00B77AEA" w:rsidRPr="00B77AEA" w:rsidRDefault="00B77AEA" w:rsidP="00B77AEA">
            <w:r w:rsidRPr="00B77AEA"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981C70F" w14:textId="77777777" w:rsidR="00B77AEA" w:rsidRPr="00B77AEA" w:rsidRDefault="00B77AEA" w:rsidP="00B77AEA">
            <w:r w:rsidRPr="00B77AEA">
              <w:t>Filtering rule-of-five compliant molecules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2BE4C16" w14:textId="77777777" w:rsidR="00B77AEA" w:rsidRPr="00B77AEA" w:rsidRDefault="00B77AEA" w:rsidP="00B77AEA">
            <w:r w:rsidRPr="00B77AEA">
              <w:t>Lọc các phân tử tuân thủ quy tắc Lipinski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979C654" w14:textId="77777777" w:rsidR="00B77AEA" w:rsidRPr="00B77AEA" w:rsidRDefault="00B77AEA" w:rsidP="00B77AEA">
            <w:r w:rsidRPr="00B77AEA">
              <w:t>http://www.nghiencuuthuoc.com/2025/05/chembl-35-loc-cac-phan-tu-tuan-thu-quy.html</w:t>
            </w:r>
          </w:p>
        </w:tc>
      </w:tr>
      <w:tr w:rsidR="00B77AEA" w:rsidRPr="00B77AEA" w14:paraId="62065F84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9F3CF8D" w14:textId="77777777" w:rsidR="00B77AEA" w:rsidRPr="00B77AEA" w:rsidRDefault="00B77AEA" w:rsidP="00B77AEA">
            <w:r w:rsidRPr="00B77AEA"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96E38FF" w14:textId="77777777" w:rsidR="00B77AEA" w:rsidRPr="00B77AEA" w:rsidRDefault="00B77AEA" w:rsidP="00B77AEA">
            <w:r w:rsidRPr="00B77AEA">
              <w:t>Analyzing drug-likeness using RDKit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48D9A9B" w14:textId="77777777" w:rsidR="00B77AEA" w:rsidRPr="00B77AEA" w:rsidRDefault="00B77AEA" w:rsidP="00B77AEA">
            <w:r w:rsidRPr="00B77AEA">
              <w:t>Phân tích tính giống thuốc bằng RDKit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770EB7A" w14:textId="77777777" w:rsidR="00B77AEA" w:rsidRPr="00B77AEA" w:rsidRDefault="00B77AEA" w:rsidP="00B77AEA">
            <w:r w:rsidRPr="00B77AEA">
              <w:t>http://www.nghiencuuthuoc.com/2025/05/chembl-35-phan-tich-tinh-giong-thuoc.html</w:t>
            </w:r>
          </w:p>
        </w:tc>
      </w:tr>
      <w:tr w:rsidR="00B77AEA" w:rsidRPr="00B77AEA" w14:paraId="1BBE4B1F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98B2DA3" w14:textId="77777777" w:rsidR="00B77AEA" w:rsidRPr="00B77AEA" w:rsidRDefault="00B77AEA" w:rsidP="00B77AEA">
            <w:r w:rsidRPr="00B77AEA"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B628228" w14:textId="77777777" w:rsidR="00B77AEA" w:rsidRPr="00B77AEA" w:rsidRDefault="00B77AEA" w:rsidP="00B77AEA">
            <w:r w:rsidRPr="00B77AEA">
              <w:t>Virtual screening based on ChEMBL targets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D281E5B" w14:textId="77777777" w:rsidR="00B77AEA" w:rsidRPr="00B77AEA" w:rsidRDefault="00B77AEA" w:rsidP="00B77AEA">
            <w:r w:rsidRPr="00B77AEA">
              <w:t>Sàng lọc ảo dựa trên các target trong ChEMBL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721837E" w14:textId="77777777" w:rsidR="00B77AEA" w:rsidRPr="00B77AEA" w:rsidRDefault="00B77AEA" w:rsidP="00B77AEA">
            <w:r w:rsidRPr="00B77AEA">
              <w:t>http://www.nghiencuuthuoc.com/2025/05/chembl-35-sang-loc-ao-dua-tren-cac.html</w:t>
            </w:r>
          </w:p>
        </w:tc>
      </w:tr>
      <w:tr w:rsidR="00B77AEA" w:rsidRPr="00B77AEA" w14:paraId="7B440398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E54AFA3" w14:textId="77777777" w:rsidR="00B77AEA" w:rsidRPr="00B77AEA" w:rsidRDefault="00B77AEA" w:rsidP="00B77AEA">
            <w:r w:rsidRPr="00B77AEA"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1E2F614" w14:textId="77777777" w:rsidR="00B77AEA" w:rsidRPr="00B77AEA" w:rsidRDefault="00B77AEA" w:rsidP="00B77AEA">
            <w:r w:rsidRPr="00B77AEA">
              <w:t>Ligand-based drug design using ChEMBL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B072C77" w14:textId="77777777" w:rsidR="00B77AEA" w:rsidRPr="00B77AEA" w:rsidRDefault="00B77AEA" w:rsidP="00B77AEA">
            <w:r w:rsidRPr="00B77AEA">
              <w:t>Thiết kế thuốc dựa trên ligand từ ChEMBL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D41AAD9" w14:textId="77777777" w:rsidR="00B77AEA" w:rsidRPr="00B77AEA" w:rsidRDefault="00B77AEA" w:rsidP="00B77AEA">
            <w:r w:rsidRPr="00B77AEA">
              <w:t>http://www.nghiencuuthuoc.com/2025/05/chembl-35-thiet-ke-thuoc-dua-tren.html</w:t>
            </w:r>
          </w:p>
        </w:tc>
      </w:tr>
      <w:tr w:rsidR="00B77AEA" w:rsidRPr="00B77AEA" w14:paraId="1E3626FD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B4AEA55" w14:textId="77777777" w:rsidR="00B77AEA" w:rsidRPr="00B77AEA" w:rsidRDefault="00B77AEA" w:rsidP="00B77AEA">
            <w:r w:rsidRPr="00B77AEA"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40CB27F" w14:textId="77777777" w:rsidR="00B77AEA" w:rsidRPr="00B77AEA" w:rsidRDefault="00B77AEA" w:rsidP="00B77AEA">
            <w:r w:rsidRPr="00B77AEA">
              <w:t>Structure-Activity Relationship (SAR) mining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6287019" w14:textId="77777777" w:rsidR="00B77AEA" w:rsidRPr="00B77AEA" w:rsidRDefault="00B77AEA" w:rsidP="00B77AEA">
            <w:r w:rsidRPr="00B77AEA">
              <w:t>Khai thác mối quan hệ cấu trúc – hoạt tính (SAR)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861779B" w14:textId="77777777" w:rsidR="00B77AEA" w:rsidRPr="00B77AEA" w:rsidRDefault="00B77AEA" w:rsidP="00B77AEA">
            <w:r w:rsidRPr="00B77AEA">
              <w:t>https://www.nghiencuuthuoc.com/2025/05/chembl-35-khai-thac-moi-quan-he-cau.html</w:t>
            </w:r>
          </w:p>
        </w:tc>
      </w:tr>
      <w:tr w:rsidR="00B77AEA" w:rsidRPr="00B77AEA" w14:paraId="137B0D69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E827BCC" w14:textId="77777777" w:rsidR="00B77AEA" w:rsidRPr="00B77AEA" w:rsidRDefault="00B77AEA" w:rsidP="00B77AEA">
            <w:r w:rsidRPr="00B77AEA"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ED40A51" w14:textId="77777777" w:rsidR="00B77AEA" w:rsidRPr="00B77AEA" w:rsidRDefault="00B77AEA" w:rsidP="00B77AEA">
            <w:r w:rsidRPr="00B77AEA">
              <w:t>Tanimoto similarity search using ChEMBL + RDKit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79C8AA8" w14:textId="77777777" w:rsidR="00B77AEA" w:rsidRPr="00B77AEA" w:rsidRDefault="00B77AEA" w:rsidP="00B77AEA">
            <w:r w:rsidRPr="00B77AEA">
              <w:t>Tìm kiếm tương đồng Tanimoto với ChEMBL và RDKit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B8048F0" w14:textId="77777777" w:rsidR="00B77AEA" w:rsidRPr="00B77AEA" w:rsidRDefault="00B77AEA" w:rsidP="00B77AEA">
            <w:r w:rsidRPr="00B77AEA">
              <w:t>http://www.nghiencuuthuoc.com/2025/05/chembl-35-tim-kiem-tuong-ong-tanimoto.html</w:t>
            </w:r>
          </w:p>
        </w:tc>
      </w:tr>
      <w:tr w:rsidR="00B77AEA" w:rsidRPr="00B77AEA" w14:paraId="19C524EE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2BE3009" w14:textId="77777777" w:rsidR="00B77AEA" w:rsidRPr="00B77AEA" w:rsidRDefault="00B77AEA" w:rsidP="00B77AEA">
            <w:r w:rsidRPr="00B77AEA"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545C0A2" w14:textId="77777777" w:rsidR="00B77AEA" w:rsidRPr="00B77AEA" w:rsidRDefault="00B77AEA" w:rsidP="00B77AEA">
            <w:r w:rsidRPr="00B77AEA">
              <w:t>Chemical space mapping of ChEMBL molecules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FFBC7F6" w14:textId="77777777" w:rsidR="00B77AEA" w:rsidRPr="00B77AEA" w:rsidRDefault="00B77AEA" w:rsidP="00B77AEA">
            <w:r w:rsidRPr="00B77AEA">
              <w:t>Bản đồ không gian hóa học của các phân tử ChEMBL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93322A6" w14:textId="77777777" w:rsidR="00B77AEA" w:rsidRPr="00B77AEA" w:rsidRDefault="00B77AEA" w:rsidP="00B77AEA">
            <w:r w:rsidRPr="00B77AEA">
              <w:t>http://www.nghiencuuthuoc.com/2025/05/chembl-35-ban-o-khong-gian-hoa-hoc-cua_16.html</w:t>
            </w:r>
          </w:p>
        </w:tc>
      </w:tr>
      <w:tr w:rsidR="00B77AEA" w:rsidRPr="00B77AEA" w14:paraId="633B524D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B268425" w14:textId="77777777" w:rsidR="00B77AEA" w:rsidRPr="00B77AEA" w:rsidRDefault="00B77AEA" w:rsidP="00B77AEA">
            <w:r w:rsidRPr="00B77AEA">
              <w:lastRenderedPageBreak/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FA8566F" w14:textId="77777777" w:rsidR="00B77AEA" w:rsidRPr="00B77AEA" w:rsidRDefault="00B77AEA" w:rsidP="00B77AEA">
            <w:r w:rsidRPr="00B77AEA">
              <w:t>Predicting LogP and TPSA of ChEMBL compounds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808B5BF" w14:textId="77777777" w:rsidR="00B77AEA" w:rsidRPr="00B77AEA" w:rsidRDefault="00B77AEA" w:rsidP="00B77AEA">
            <w:r w:rsidRPr="00B77AEA">
              <w:t>Dự đoán LogP và TPSA của các hợp chất ChEMBL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131168F" w14:textId="77777777" w:rsidR="00B77AEA" w:rsidRPr="00B77AEA" w:rsidRDefault="00B77AEA" w:rsidP="00B77AEA">
            <w:r w:rsidRPr="00B77AEA">
              <w:t>http://www.nghiencuuthuoc.com/2025/05/chembl-35-du-oan-logp-va-tpsa-cua-cac_16.html</w:t>
            </w:r>
          </w:p>
        </w:tc>
      </w:tr>
      <w:tr w:rsidR="00B77AEA" w:rsidRPr="00B77AEA" w14:paraId="36806E42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5D13274" w14:textId="77777777" w:rsidR="00B77AEA" w:rsidRPr="00B77AEA" w:rsidRDefault="00B77AEA" w:rsidP="00B77AEA">
            <w:r w:rsidRPr="00B77AEA"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5898E37" w14:textId="77777777" w:rsidR="00B77AEA" w:rsidRPr="00B77AEA" w:rsidRDefault="00B77AEA" w:rsidP="00B77AEA">
            <w:r w:rsidRPr="00B77AEA">
              <w:t>Screening for CNS-active drugs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921BA68" w14:textId="77777777" w:rsidR="00B77AEA" w:rsidRPr="00B77AEA" w:rsidRDefault="00B77AEA" w:rsidP="00B77AEA">
            <w:r w:rsidRPr="00B77AEA">
              <w:t>Sàng lọc thuốc tác động hệ thần kinh trung ương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DF90D4F" w14:textId="77777777" w:rsidR="00B77AEA" w:rsidRPr="00B77AEA" w:rsidRDefault="00B77AEA" w:rsidP="00B77AEA">
            <w:r w:rsidRPr="00B77AEA">
              <w:t>http://www.nghiencuuthuoc.com/2025/05/chembl-35-sang-loc-thuoc-tac-ong-he_16.html</w:t>
            </w:r>
          </w:p>
        </w:tc>
      </w:tr>
      <w:tr w:rsidR="00B77AEA" w:rsidRPr="00B77AEA" w14:paraId="36B58FF2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812BCA7" w14:textId="77777777" w:rsidR="00B77AEA" w:rsidRPr="00B77AEA" w:rsidRDefault="00B77AEA" w:rsidP="00B77AEA">
            <w:r w:rsidRPr="00B77AEA"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1DC5B57" w14:textId="77777777" w:rsidR="00B77AEA" w:rsidRPr="00B77AEA" w:rsidRDefault="00B77AEA" w:rsidP="00B77AEA">
            <w:r w:rsidRPr="00B77AEA">
              <w:t>Scaffold hopping analysis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DA8D811" w14:textId="77777777" w:rsidR="00B77AEA" w:rsidRPr="00B77AEA" w:rsidRDefault="00B77AEA" w:rsidP="00B77AEA">
            <w:r w:rsidRPr="00B77AEA">
              <w:t>Phân tích thay đổi khung hóa học (scaffold hopping)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175FE9C" w14:textId="77777777" w:rsidR="00B77AEA" w:rsidRPr="00B77AEA" w:rsidRDefault="00B77AEA" w:rsidP="00B77AEA">
            <w:r w:rsidRPr="00B77AEA">
              <w:t>http://www.nghiencuuthuoc.com/2025/05/chembl-35-phan-tich-thay-oi-khung-hoa.html</w:t>
            </w:r>
          </w:p>
        </w:tc>
      </w:tr>
      <w:tr w:rsidR="00B77AEA" w:rsidRPr="00B77AEA" w14:paraId="1A6142D9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E60189E" w14:textId="77777777" w:rsidR="00B77AEA" w:rsidRPr="00B77AEA" w:rsidRDefault="00B77AEA" w:rsidP="00B77AEA">
            <w:r w:rsidRPr="00B77AEA"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79D6034" w14:textId="77777777" w:rsidR="00B77AEA" w:rsidRPr="00B77AEA" w:rsidRDefault="00B77AEA" w:rsidP="00B77AEA">
            <w:r w:rsidRPr="00B77AEA">
              <w:t>Prioritizing compounds for synthesis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B80A000" w14:textId="77777777" w:rsidR="00B77AEA" w:rsidRPr="00B77AEA" w:rsidRDefault="00B77AEA" w:rsidP="00B77AEA">
            <w:r w:rsidRPr="00B77AEA">
              <w:t>Ưu tiên hợp chất cho quá trình tổng hợp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0871C9B" w14:textId="77777777" w:rsidR="00B77AEA" w:rsidRPr="00B77AEA" w:rsidRDefault="00B77AEA" w:rsidP="00B77AEA">
            <w:r w:rsidRPr="00B77AEA">
              <w:t>http://www.nghiencuuthuoc.com/2025/05/chembl-35-uu-tien-hop-chat-cho-qua.html</w:t>
            </w:r>
          </w:p>
        </w:tc>
      </w:tr>
      <w:tr w:rsidR="00B77AEA" w:rsidRPr="00B77AEA" w14:paraId="22B5A8E5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04E3ED3" w14:textId="77777777" w:rsidR="00B77AEA" w:rsidRPr="00B77AEA" w:rsidRDefault="00B77AEA" w:rsidP="00B77AEA">
            <w:r w:rsidRPr="00B77AEA"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4CCDCC5" w14:textId="77777777" w:rsidR="00B77AEA" w:rsidRPr="00B77AEA" w:rsidRDefault="00B77AEA" w:rsidP="00B77AEA">
            <w:r w:rsidRPr="00B77AEA">
              <w:t>Designing focused libraries from ChEMBL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23E73A4" w14:textId="77777777" w:rsidR="00B77AEA" w:rsidRPr="00B77AEA" w:rsidRDefault="00B77AEA" w:rsidP="00B77AEA">
            <w:r w:rsidRPr="00B77AEA">
              <w:t>Thiết kế thư viện hóa học tập trung từ ChEMBL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0E74101" w14:textId="77777777" w:rsidR="00B77AEA" w:rsidRPr="00B77AEA" w:rsidRDefault="00B77AEA" w:rsidP="00B77AEA">
            <w:r w:rsidRPr="00B77AEA">
              <w:t>http://www.nghiencuuthuoc.com/2025/05/chembl-35-thiet-ke-thu-vien-hoa-hoc-tap.html</w:t>
            </w:r>
          </w:p>
        </w:tc>
      </w:tr>
      <w:tr w:rsidR="00B77AEA" w:rsidRPr="00B77AEA" w14:paraId="0A9973A1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E1D1164" w14:textId="77777777" w:rsidR="00B77AEA" w:rsidRPr="00B77AEA" w:rsidRDefault="00B77AEA" w:rsidP="00B77AEA">
            <w:r w:rsidRPr="00B77AEA"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C30E5A6" w14:textId="77777777" w:rsidR="00B77AEA" w:rsidRPr="00B77AEA" w:rsidRDefault="00B77AEA" w:rsidP="00B77AEA">
            <w:r w:rsidRPr="00B77AEA">
              <w:t>Finding natural product-like molecules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AE6CD3F" w14:textId="77777777" w:rsidR="00B77AEA" w:rsidRPr="00B77AEA" w:rsidRDefault="00B77AEA" w:rsidP="00B77AEA">
            <w:r w:rsidRPr="00B77AEA">
              <w:t>Tìm các phân tử giống sản phẩm tự nhiên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35CCFB7" w14:textId="77777777" w:rsidR="00B77AEA" w:rsidRPr="00B77AEA" w:rsidRDefault="00B77AEA" w:rsidP="00B77AEA">
            <w:r w:rsidRPr="00B77AEA">
              <w:t>http://www.nghiencuuthuoc.com/2025/05/chembl-35-tim-cac-phan-tu-giong-san.html</w:t>
            </w:r>
          </w:p>
        </w:tc>
      </w:tr>
      <w:tr w:rsidR="00B77AEA" w:rsidRPr="00B77AEA" w14:paraId="2BE9A108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BF59A4A" w14:textId="77777777" w:rsidR="00B77AEA" w:rsidRPr="00B77AEA" w:rsidRDefault="00B77AEA" w:rsidP="00B77AEA">
            <w:r w:rsidRPr="00B77AEA"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82CE891" w14:textId="77777777" w:rsidR="00B77AEA" w:rsidRPr="00B77AEA" w:rsidRDefault="00B77AEA" w:rsidP="00B77AEA">
            <w:r w:rsidRPr="00B77AEA">
              <w:t>Mining kinase inhibitors from ChEMBL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DE2DACA" w14:textId="77777777" w:rsidR="00B77AEA" w:rsidRPr="00B77AEA" w:rsidRDefault="00B77AEA" w:rsidP="00B77AEA">
            <w:r w:rsidRPr="00B77AEA">
              <w:t>Khai thác chất ức chế kinase từ ChEMBL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2F0689A" w14:textId="77777777" w:rsidR="00B77AEA" w:rsidRPr="00B77AEA" w:rsidRDefault="00B77AEA" w:rsidP="00B77AEA">
            <w:r w:rsidRPr="00B77AEA">
              <w:t>http://www.nghiencuuthuoc.com/2025/05/chembl-35-khai-thac-chat-uc-che-kinase.html</w:t>
            </w:r>
          </w:p>
        </w:tc>
      </w:tr>
      <w:tr w:rsidR="00B77AEA" w:rsidRPr="00B77AEA" w14:paraId="67307726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CD37584" w14:textId="77777777" w:rsidR="00B77AEA" w:rsidRPr="00B77AEA" w:rsidRDefault="00B77AEA" w:rsidP="00B77AEA">
            <w:r w:rsidRPr="00B77AEA"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75018FB" w14:textId="77777777" w:rsidR="00B77AEA" w:rsidRPr="00B77AEA" w:rsidRDefault="00B77AEA" w:rsidP="00B77AEA">
            <w:r w:rsidRPr="00B77AEA">
              <w:t>Target prediction for orphan molecules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6DB085B" w14:textId="77777777" w:rsidR="00B77AEA" w:rsidRPr="00B77AEA" w:rsidRDefault="00B77AEA" w:rsidP="00B77AEA">
            <w:r w:rsidRPr="00B77AEA">
              <w:t>Dự đoán mục tiêu cho các phân tử không rõ target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BDC8D95" w14:textId="77777777" w:rsidR="00B77AEA" w:rsidRPr="00B77AEA" w:rsidRDefault="00B77AEA" w:rsidP="00B77AEA">
            <w:r w:rsidRPr="00B77AEA">
              <w:t>http://www.nghiencuuthuoc.com/2025/05/chembl-35-du-oan-muc-tieu-cho-cac-phan.html</w:t>
            </w:r>
          </w:p>
        </w:tc>
      </w:tr>
      <w:tr w:rsidR="00B77AEA" w:rsidRPr="00B77AEA" w14:paraId="7BA1DC76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957EDD5" w14:textId="77777777" w:rsidR="00B77AEA" w:rsidRPr="00B77AEA" w:rsidRDefault="00B77AEA" w:rsidP="00B77AEA">
            <w:r w:rsidRPr="00B77AEA"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D4BD5FA" w14:textId="77777777" w:rsidR="00B77AEA" w:rsidRPr="00B77AEA" w:rsidRDefault="00B77AEA" w:rsidP="00B77AEA">
            <w:r w:rsidRPr="00B77AEA">
              <w:t>Linking ChEMBL with DrugBank for repurposing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15CAA3D" w14:textId="77777777" w:rsidR="00B77AEA" w:rsidRPr="00B77AEA" w:rsidRDefault="00B77AEA" w:rsidP="00B77AEA">
            <w:r w:rsidRPr="00B77AEA">
              <w:t>Kết nối ChEMBL với DrugBank để tái định hướng thuốc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AFBDEE0" w14:textId="77777777" w:rsidR="00B77AEA" w:rsidRPr="00B77AEA" w:rsidRDefault="00B77AEA" w:rsidP="00B77AEA">
            <w:r w:rsidRPr="00B77AEA">
              <w:t>http://www.nghiencuuthuoc.com/2025/05/chembl-35-ket-noi-chembl-voi-drugbank-e.html</w:t>
            </w:r>
          </w:p>
        </w:tc>
      </w:tr>
      <w:tr w:rsidR="00B77AEA" w:rsidRPr="00B77AEA" w14:paraId="6ECCEB31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B9397B4" w14:textId="77777777" w:rsidR="00B77AEA" w:rsidRPr="00B77AEA" w:rsidRDefault="00B77AEA" w:rsidP="00B77AEA">
            <w:r w:rsidRPr="00B77AEA">
              <w:lastRenderedPageBreak/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82F792E" w14:textId="77777777" w:rsidR="00B77AEA" w:rsidRPr="00B77AEA" w:rsidRDefault="00B77AEA" w:rsidP="00B77AEA">
            <w:r w:rsidRPr="00B77AEA">
              <w:t>Comparing ChEMBL scaffolds with FDA drugs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048BAAC" w14:textId="77777777" w:rsidR="00B77AEA" w:rsidRPr="00B77AEA" w:rsidRDefault="00B77AEA" w:rsidP="00B77AEA">
            <w:r w:rsidRPr="00B77AEA">
              <w:t>So sánh khung hóa học ChEMBL với thuốc FDA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12E0D9C" w14:textId="77777777" w:rsidR="00B77AEA" w:rsidRPr="00B77AEA" w:rsidRDefault="00B77AEA" w:rsidP="00B77AEA">
            <w:r w:rsidRPr="00B77AEA">
              <w:t>http://www.nghiencuuthuoc.com/2025/05/chembl-35-so-sanh-khung-hoa-hoc-chembl.html</w:t>
            </w:r>
          </w:p>
        </w:tc>
      </w:tr>
      <w:tr w:rsidR="00B77AEA" w:rsidRPr="00B77AEA" w14:paraId="11BC8BF2" w14:textId="77777777" w:rsidTr="00B77AEA">
        <w:trPr>
          <w:trHeight w:val="300"/>
          <w:tblCellSpacing w:w="0" w:type="dxa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667A89E" w14:textId="77777777" w:rsidR="00B77AEA" w:rsidRPr="00B77AEA" w:rsidRDefault="00B77AEA" w:rsidP="00B77AEA">
            <w:r w:rsidRPr="00B77AEA">
              <w:rPr>
                <w:rFonts w:ascii="Segoe UI Emoji" w:hAnsi="Segoe UI Emoji" w:cs="Segoe UI Emoji"/>
              </w:rPr>
              <w:t>🧬</w:t>
            </w:r>
            <w:r w:rsidRPr="00B77AEA">
              <w:t xml:space="preserve"> II. Target-Based Analysis | Phân tích theo đích tác dụng (21–40) </w:t>
            </w:r>
          </w:p>
        </w:tc>
      </w:tr>
      <w:tr w:rsidR="00B77AEA" w:rsidRPr="00B77AEA" w14:paraId="28FFDC98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9516E87" w14:textId="77777777" w:rsidR="00B77AEA" w:rsidRPr="00B77AEA" w:rsidRDefault="00B77AEA" w:rsidP="00B77AEA">
            <w:r w:rsidRPr="00B77AEA"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409D995" w14:textId="77777777" w:rsidR="00B77AEA" w:rsidRPr="00B77AEA" w:rsidRDefault="00B77AEA" w:rsidP="00B77AEA">
            <w:r w:rsidRPr="00B77AEA">
              <w:t>Top 50 protein targets by activity 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8ECE6DE" w14:textId="77777777" w:rsidR="00B77AEA" w:rsidRPr="00B77AEA" w:rsidRDefault="00B77AEA" w:rsidP="00B77AEA">
            <w:r w:rsidRPr="00B77AEA">
              <w:t>50 protein mục tiêu có nhiều hoạt tính nhất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361C644" w14:textId="77777777" w:rsidR="00B77AEA" w:rsidRPr="00B77AEA" w:rsidRDefault="00B77AEA" w:rsidP="00B77AEA">
            <w:r w:rsidRPr="00B77AEA">
              <w:t>http://www.nghiencuuthuoc.com/2025/05/chembl-35-50-protein-muc-tieu-co-nhieu.html</w:t>
            </w:r>
          </w:p>
        </w:tc>
      </w:tr>
      <w:tr w:rsidR="00B77AEA" w:rsidRPr="00B77AEA" w14:paraId="09588576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ABE8E67" w14:textId="77777777" w:rsidR="00B77AEA" w:rsidRPr="00B77AEA" w:rsidRDefault="00B77AEA" w:rsidP="00B77AEA">
            <w:r w:rsidRPr="00B77AEA"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B6A07CA" w14:textId="77777777" w:rsidR="00B77AEA" w:rsidRPr="00B77AEA" w:rsidRDefault="00B77AEA" w:rsidP="00B77AEA">
            <w:r w:rsidRPr="00B77AEA">
              <w:t>Analyzing GPCR-targeted ligands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DB9D2AF" w14:textId="77777777" w:rsidR="00B77AEA" w:rsidRPr="00B77AEA" w:rsidRDefault="00B77AEA" w:rsidP="00B77AEA">
            <w:r w:rsidRPr="00B77AEA">
              <w:t>Phân tích ligand nhắm GPCR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CD4589E" w14:textId="77777777" w:rsidR="00B77AEA" w:rsidRPr="00B77AEA" w:rsidRDefault="00B77AEA" w:rsidP="00B77AEA">
            <w:r w:rsidRPr="00B77AEA">
              <w:t>http://www.nghiencuuthuoc.com/2025/05/chembl-35-phan-tich-ligand-nham-gpcr.html</w:t>
            </w:r>
          </w:p>
        </w:tc>
      </w:tr>
      <w:tr w:rsidR="00B77AEA" w:rsidRPr="00B77AEA" w14:paraId="73583DDC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404AE1A" w14:textId="77777777" w:rsidR="00B77AEA" w:rsidRPr="00B77AEA" w:rsidRDefault="00B77AEA" w:rsidP="00B77AEA">
            <w:r w:rsidRPr="00B77AEA"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297D1B1" w14:textId="77777777" w:rsidR="00B77AEA" w:rsidRPr="00B77AEA" w:rsidRDefault="00B77AEA" w:rsidP="00B77AEA">
            <w:r w:rsidRPr="00B77AEA">
              <w:t>Extracting kinase-binding molecules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554609E" w14:textId="77777777" w:rsidR="00B77AEA" w:rsidRPr="00B77AEA" w:rsidRDefault="00B77AEA" w:rsidP="00B77AEA">
            <w:r w:rsidRPr="00B77AEA">
              <w:t>Trích xuất hợp chất gắn kinase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10B8E20" w14:textId="77777777" w:rsidR="00B77AEA" w:rsidRPr="00B77AEA" w:rsidRDefault="00B77AEA" w:rsidP="00B77AEA">
            <w:r w:rsidRPr="00B77AEA">
              <w:t>http://www.nghiencuuthuoc.com/2025/05/chembl-35-trich-xuat-hop-chat-gan.html</w:t>
            </w:r>
          </w:p>
        </w:tc>
      </w:tr>
      <w:tr w:rsidR="00B77AEA" w:rsidRPr="00B77AEA" w14:paraId="26F96396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B4A11C4" w14:textId="77777777" w:rsidR="00B77AEA" w:rsidRPr="00B77AEA" w:rsidRDefault="00B77AEA" w:rsidP="00B77AEA">
            <w:r w:rsidRPr="00B77AEA"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39854F6" w14:textId="77777777" w:rsidR="00B77AEA" w:rsidRPr="00B77AEA" w:rsidRDefault="00B77AEA" w:rsidP="00B77AEA">
            <w:r w:rsidRPr="00B77AEA">
              <w:t>Target class distribution in ChEMBL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6002328" w14:textId="77777777" w:rsidR="00B77AEA" w:rsidRPr="00B77AEA" w:rsidRDefault="00B77AEA" w:rsidP="00B77AEA">
            <w:r w:rsidRPr="00B77AEA">
              <w:t>Phân bố các nhóm target trong ChEMBL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E517B70" w14:textId="77777777" w:rsidR="00B77AEA" w:rsidRPr="00B77AEA" w:rsidRDefault="00B77AEA" w:rsidP="00B77AEA">
            <w:r w:rsidRPr="00B77AEA">
              <w:t>http://www.nghiencuuthuoc.com/2025/05/chembl-35-phan-bo-cac-nhom-target-trong.html</w:t>
            </w:r>
          </w:p>
        </w:tc>
      </w:tr>
      <w:tr w:rsidR="00B77AEA" w:rsidRPr="00B77AEA" w14:paraId="63128F70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86E3A8C" w14:textId="77777777" w:rsidR="00B77AEA" w:rsidRPr="00B77AEA" w:rsidRDefault="00B77AEA" w:rsidP="00B77AEA">
            <w:r w:rsidRPr="00B77AEA"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7C8EA85" w14:textId="77777777" w:rsidR="00B77AEA" w:rsidRPr="00B77AEA" w:rsidRDefault="00B77AEA" w:rsidP="00B77AEA">
            <w:r w:rsidRPr="00B77AEA">
              <w:t>Multi-target ligand profiling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1D9CC1C" w14:textId="77777777" w:rsidR="00B77AEA" w:rsidRPr="00B77AEA" w:rsidRDefault="00B77AEA" w:rsidP="00B77AEA">
            <w:r w:rsidRPr="00B77AEA">
              <w:t>Lập hồ sơ ligand đa đích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B77EED8" w14:textId="77777777" w:rsidR="00B77AEA" w:rsidRPr="00B77AEA" w:rsidRDefault="00B77AEA" w:rsidP="00B77AEA">
            <w:r w:rsidRPr="00B77AEA">
              <w:t>http://www.nghiencuuthuoc.com/2025/05/chembl-35-lap-ho-so-ligand-ich-phan-25.html</w:t>
            </w:r>
          </w:p>
        </w:tc>
      </w:tr>
      <w:tr w:rsidR="00B77AEA" w:rsidRPr="00B77AEA" w14:paraId="44A9F0F8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A15AAA8" w14:textId="77777777" w:rsidR="00B77AEA" w:rsidRPr="00B77AEA" w:rsidRDefault="00B77AEA" w:rsidP="00B77AEA">
            <w:r w:rsidRPr="00B77AEA">
              <w:t>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C40C940" w14:textId="77777777" w:rsidR="00B77AEA" w:rsidRPr="00B77AEA" w:rsidRDefault="00B77AEA" w:rsidP="00B77AEA">
            <w:r w:rsidRPr="00B77AEA">
              <w:t>Correlating bioactivity with target taxonomy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C75440A" w14:textId="77777777" w:rsidR="00B77AEA" w:rsidRPr="00B77AEA" w:rsidRDefault="00B77AEA" w:rsidP="00B77AEA">
            <w:r w:rsidRPr="00B77AEA">
              <w:t>Liên hệ hoạt tính với phân loại target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9BFF86B" w14:textId="77777777" w:rsidR="00B77AEA" w:rsidRPr="00B77AEA" w:rsidRDefault="00B77AEA" w:rsidP="00B77AEA">
            <w:r w:rsidRPr="00B77AEA">
              <w:t>http://www.nghiencuuthuoc.com/2025/05/chembl-35-lien-he-hoat-tinh-voi-phan.html</w:t>
            </w:r>
          </w:p>
        </w:tc>
      </w:tr>
      <w:tr w:rsidR="00B77AEA" w:rsidRPr="00B77AEA" w14:paraId="1C9CBDBD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68E3A9A" w14:textId="77777777" w:rsidR="00B77AEA" w:rsidRPr="00B77AEA" w:rsidRDefault="00B77AEA" w:rsidP="00B77AEA">
            <w:r w:rsidRPr="00B77AEA">
              <w:t>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96AFDFC" w14:textId="77777777" w:rsidR="00B77AEA" w:rsidRPr="00B77AEA" w:rsidRDefault="00B77AEA" w:rsidP="00B77AEA">
            <w:r w:rsidRPr="00B77AEA">
              <w:t>Disease association of ChEMBL targets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89E96CB" w14:textId="77777777" w:rsidR="00B77AEA" w:rsidRPr="00B77AEA" w:rsidRDefault="00B77AEA" w:rsidP="00B77AEA">
            <w:r w:rsidRPr="00B77AEA">
              <w:t>Mối liên hệ giữa target và bệnh học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70BD950" w14:textId="77777777" w:rsidR="00B77AEA" w:rsidRPr="00B77AEA" w:rsidRDefault="00B77AEA" w:rsidP="00B77AEA">
            <w:r w:rsidRPr="00B77AEA">
              <w:t>http://www.nghiencuuthuoc.com/2025/05/chembl-35-moi-lien-he-giua-target-va.html</w:t>
            </w:r>
          </w:p>
        </w:tc>
      </w:tr>
      <w:tr w:rsidR="00B77AEA" w:rsidRPr="00B77AEA" w14:paraId="3C59C8F6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427AFE3" w14:textId="77777777" w:rsidR="00B77AEA" w:rsidRPr="00B77AEA" w:rsidRDefault="00B77AEA" w:rsidP="00B77AEA">
            <w:r w:rsidRPr="00B77AEA">
              <w:t>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1936218" w14:textId="77777777" w:rsidR="00B77AEA" w:rsidRPr="00B77AEA" w:rsidRDefault="00B77AEA" w:rsidP="00B77AEA">
            <w:r w:rsidRPr="00B77AEA">
              <w:t>Ortholog mapping of targets (human → mouse)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E270943" w14:textId="77777777" w:rsidR="00B77AEA" w:rsidRPr="00B77AEA" w:rsidRDefault="00B77AEA" w:rsidP="00B77AEA">
            <w:r w:rsidRPr="00B77AEA">
              <w:t>Ánh xạ protein giữa người và chuột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A9B2150" w14:textId="77777777" w:rsidR="00B77AEA" w:rsidRPr="00B77AEA" w:rsidRDefault="00B77AEA" w:rsidP="00B77AEA">
            <w:r w:rsidRPr="00B77AEA">
              <w:t>http://www.nghiencuuthuoc.com/2025/05/chembl-35-anh-xa-protein-giua-nguoi-va.html</w:t>
            </w:r>
          </w:p>
        </w:tc>
      </w:tr>
      <w:tr w:rsidR="00B77AEA" w:rsidRPr="00B77AEA" w14:paraId="17D29D86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B7F6978" w14:textId="77777777" w:rsidR="00B77AEA" w:rsidRPr="00B77AEA" w:rsidRDefault="00B77AEA" w:rsidP="00B77AEA">
            <w:r w:rsidRPr="00B77AEA">
              <w:t>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1FE1435" w14:textId="77777777" w:rsidR="00B77AEA" w:rsidRPr="00B77AEA" w:rsidRDefault="00B77AEA" w:rsidP="00B77AEA">
            <w:r w:rsidRPr="00B77AEA">
              <w:t>Target pathway analysis via UniProt/KEGG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B5A1982" w14:textId="77777777" w:rsidR="00B77AEA" w:rsidRPr="00B77AEA" w:rsidRDefault="00B77AEA" w:rsidP="00B77AEA">
            <w:r w:rsidRPr="00B77AEA">
              <w:t>Phân tích pathway của target bằng UniProt/KEGG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A916B6A" w14:textId="77777777" w:rsidR="00B77AEA" w:rsidRPr="00B77AEA" w:rsidRDefault="00B77AEA" w:rsidP="00B77AEA">
            <w:r w:rsidRPr="00B77AEA">
              <w:t>http://www.nghiencuuthuoc.com/2025/05/chembl-35-phan-tich-pathway-cua-target.html</w:t>
            </w:r>
          </w:p>
        </w:tc>
      </w:tr>
      <w:tr w:rsidR="00B77AEA" w:rsidRPr="00B77AEA" w14:paraId="787EB6AF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5F1D342" w14:textId="77777777" w:rsidR="00B77AEA" w:rsidRPr="00B77AEA" w:rsidRDefault="00B77AEA" w:rsidP="00B77AEA">
            <w:r w:rsidRPr="00B77AEA">
              <w:lastRenderedPageBreak/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9423995" w14:textId="77777777" w:rsidR="00B77AEA" w:rsidRPr="00B77AEA" w:rsidRDefault="00B77AEA" w:rsidP="00B77AEA">
            <w:r w:rsidRPr="00B77AEA">
              <w:t>Binding site comparison across targets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CA7E237" w14:textId="77777777" w:rsidR="00B77AEA" w:rsidRPr="00B77AEA" w:rsidRDefault="00B77AEA" w:rsidP="00B77AEA">
            <w:r w:rsidRPr="00B77AEA">
              <w:t>So sánh vị trí gắn ligand giữa các target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F9E570E" w14:textId="77777777" w:rsidR="00B77AEA" w:rsidRPr="00B77AEA" w:rsidRDefault="00B77AEA" w:rsidP="00B77AEA">
            <w:r w:rsidRPr="00B77AEA">
              <w:t>http://www.nghiencuuthuoc.com/2025/05/chembl-35-so-sanh-vi-tri-gan-ligand.html</w:t>
            </w:r>
          </w:p>
        </w:tc>
      </w:tr>
      <w:tr w:rsidR="00B77AEA" w:rsidRPr="00B77AEA" w14:paraId="6210BA17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033487E" w14:textId="77777777" w:rsidR="00B77AEA" w:rsidRPr="00B77AEA" w:rsidRDefault="00B77AEA" w:rsidP="00B77AEA">
            <w:r w:rsidRPr="00B77AEA">
              <w:t>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A70D96C" w14:textId="77777777" w:rsidR="00B77AEA" w:rsidRPr="00B77AEA" w:rsidRDefault="00B77AEA" w:rsidP="00B77AEA">
            <w:r w:rsidRPr="00B77AEA">
              <w:t>3D target structure availability from PDB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651E14C" w14:textId="77777777" w:rsidR="00B77AEA" w:rsidRPr="00B77AEA" w:rsidRDefault="00B77AEA" w:rsidP="00B77AEA">
            <w:r w:rsidRPr="00B77AEA">
              <w:t>Khả năng truy xuất cấu trúc 3D của target từ PDB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E3CEB03" w14:textId="77777777" w:rsidR="00B77AEA" w:rsidRPr="00B77AEA" w:rsidRDefault="00B77AEA" w:rsidP="00B77AEA">
            <w:r w:rsidRPr="00B77AEA">
              <w:t>http://www.nghiencuuthuoc.com/2025/05/chembl-35-kha-nang-truy-xuat-cau-truc.html</w:t>
            </w:r>
          </w:p>
        </w:tc>
      </w:tr>
      <w:tr w:rsidR="00B77AEA" w:rsidRPr="00B77AEA" w14:paraId="22542D88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6BFE2B1" w14:textId="77777777" w:rsidR="00B77AEA" w:rsidRPr="00B77AEA" w:rsidRDefault="00B77AEA" w:rsidP="00B77AEA">
            <w:r w:rsidRPr="00B77AEA">
              <w:t>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A686E13" w14:textId="77777777" w:rsidR="00B77AEA" w:rsidRPr="00B77AEA" w:rsidRDefault="00B77AEA" w:rsidP="00B77AEA">
            <w:r w:rsidRPr="00B77AEA">
              <w:t>Predicting binding modes via molecular docking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353BD93" w14:textId="77777777" w:rsidR="00B77AEA" w:rsidRPr="00B77AEA" w:rsidRDefault="00B77AEA" w:rsidP="00B77AEA">
            <w:r w:rsidRPr="00B77AEA">
              <w:t>Dự đoán cách thức gắn ligand bằng docking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E9C6ED2" w14:textId="77777777" w:rsidR="00B77AEA" w:rsidRPr="00B77AEA" w:rsidRDefault="00B77AEA" w:rsidP="00B77AEA">
            <w:r w:rsidRPr="00B77AEA">
              <w:t>http://www.nghiencuuthuoc.com/2025/05/chembl-35-du-oan-cach-thuc-gan-ligand.html</w:t>
            </w:r>
          </w:p>
        </w:tc>
      </w:tr>
      <w:tr w:rsidR="00B77AEA" w:rsidRPr="00B77AEA" w14:paraId="0BFA2FC6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2637993" w14:textId="77777777" w:rsidR="00B77AEA" w:rsidRPr="00B77AEA" w:rsidRDefault="00B77AEA" w:rsidP="00B77AEA">
            <w:r w:rsidRPr="00B77AEA">
              <w:t>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D3BB49A" w14:textId="77777777" w:rsidR="00B77AEA" w:rsidRPr="00B77AEA" w:rsidRDefault="00B77AEA" w:rsidP="00B77AEA">
            <w:r w:rsidRPr="00B77AEA">
              <w:t>Sequence similarity clustering of targets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68C3443" w14:textId="77777777" w:rsidR="00B77AEA" w:rsidRPr="00B77AEA" w:rsidRDefault="00B77AEA" w:rsidP="00B77AEA">
            <w:r w:rsidRPr="00B77AEA">
              <w:t>Phân nhóm target theo tương đồng chuỗi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BBDD0A6" w14:textId="77777777" w:rsidR="00B77AEA" w:rsidRPr="00B77AEA" w:rsidRDefault="00B77AEA" w:rsidP="00B77AEA">
            <w:r w:rsidRPr="00B77AEA">
              <w:t>http://www.nghiencuuthuoc.com/2025/05/chembl-35-phan-nhom-target-theo-tuong.html</w:t>
            </w:r>
          </w:p>
        </w:tc>
      </w:tr>
      <w:tr w:rsidR="00B77AEA" w:rsidRPr="00B77AEA" w14:paraId="000FC645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8076CA4" w14:textId="77777777" w:rsidR="00B77AEA" w:rsidRPr="00B77AEA" w:rsidRDefault="00B77AEA" w:rsidP="00B77AEA">
            <w:r w:rsidRPr="00B77AEA">
              <w:t>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FDF7B69" w14:textId="77777777" w:rsidR="00B77AEA" w:rsidRPr="00B77AEA" w:rsidRDefault="00B77AEA" w:rsidP="00B77AEA">
            <w:r w:rsidRPr="00B77AEA">
              <w:t>Heatmap of target-ligand interaction 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B8E4EF2" w14:textId="77777777" w:rsidR="00B77AEA" w:rsidRPr="00B77AEA" w:rsidRDefault="00B77AEA" w:rsidP="00B77AEA">
            <w:r w:rsidRPr="00B77AEA">
              <w:t>Biểu đồ nhiệt về số lượng ligand tương tác target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D779805" w14:textId="77777777" w:rsidR="00B77AEA" w:rsidRPr="00B77AEA" w:rsidRDefault="00B77AEA" w:rsidP="00B77AEA">
            <w:r w:rsidRPr="00B77AEA">
              <w:t>http://www.nghiencuuthuoc.com/2025/05/chembl-35-bieu-o-nhiet-ve-so-luong_17.html</w:t>
            </w:r>
          </w:p>
        </w:tc>
      </w:tr>
      <w:tr w:rsidR="00B77AEA" w:rsidRPr="00B77AEA" w14:paraId="09C665C0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835FF5C" w14:textId="77777777" w:rsidR="00B77AEA" w:rsidRPr="00B77AEA" w:rsidRDefault="00B77AEA" w:rsidP="00B77AEA">
            <w:r w:rsidRPr="00B77AEA">
              <w:t>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A925266" w14:textId="77777777" w:rsidR="00B77AEA" w:rsidRPr="00B77AEA" w:rsidRDefault="00B77AEA" w:rsidP="00B77AEA">
            <w:r w:rsidRPr="00B77AEA">
              <w:t>ChEMBL target network visualization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A7002C5" w14:textId="77777777" w:rsidR="00B77AEA" w:rsidRPr="00B77AEA" w:rsidRDefault="00B77AEA" w:rsidP="00B77AEA">
            <w:r w:rsidRPr="00B77AEA">
              <w:t>Trực quan hóa mạng lưới target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6273919" w14:textId="77777777" w:rsidR="00B77AEA" w:rsidRPr="00B77AEA" w:rsidRDefault="00B77AEA" w:rsidP="00B77AEA">
            <w:r w:rsidRPr="00B77AEA">
              <w:t>http://www.nghiencuuthuoc.com/2025/05/chembl-35-truc-quan-hoa-mang-luoi_17.html</w:t>
            </w:r>
          </w:p>
        </w:tc>
      </w:tr>
      <w:tr w:rsidR="00B77AEA" w:rsidRPr="00B77AEA" w14:paraId="5C9A84BC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B3A3F48" w14:textId="77777777" w:rsidR="00B77AEA" w:rsidRPr="00B77AEA" w:rsidRDefault="00B77AEA" w:rsidP="00B77AEA">
            <w:r w:rsidRPr="00B77AEA">
              <w:t>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49A8067" w14:textId="77777777" w:rsidR="00B77AEA" w:rsidRPr="00B77AEA" w:rsidRDefault="00B77AEA" w:rsidP="00B77AEA">
            <w:r w:rsidRPr="00B77AEA">
              <w:t>Target enrichment from gene sets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63CC1B0" w14:textId="77777777" w:rsidR="00B77AEA" w:rsidRPr="00B77AEA" w:rsidRDefault="00B77AEA" w:rsidP="00B77AEA">
            <w:r w:rsidRPr="00B77AEA">
              <w:t>Làm giàu target từ bộ gene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3DF67B5" w14:textId="77777777" w:rsidR="00B77AEA" w:rsidRPr="00B77AEA" w:rsidRDefault="00B77AEA" w:rsidP="00B77AEA">
            <w:r w:rsidRPr="00B77AEA">
              <w:t>http://www.nghiencuuthuoc.com/2025/05/chembl-35-lam-giau-target-tu-bo-gene_17.html</w:t>
            </w:r>
          </w:p>
        </w:tc>
      </w:tr>
      <w:tr w:rsidR="00B77AEA" w:rsidRPr="00B77AEA" w14:paraId="44D8D496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EE31569" w14:textId="77777777" w:rsidR="00B77AEA" w:rsidRPr="00B77AEA" w:rsidRDefault="00B77AEA" w:rsidP="00B77AEA">
            <w:r w:rsidRPr="00B77AEA">
              <w:t>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8B93350" w14:textId="77777777" w:rsidR="00B77AEA" w:rsidRPr="00B77AEA" w:rsidRDefault="00B77AEA" w:rsidP="00B77AEA">
            <w:r w:rsidRPr="00B77AEA">
              <w:t>Mining antimicrobial targets in ChEMBL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3F2598E" w14:textId="77777777" w:rsidR="00B77AEA" w:rsidRPr="00B77AEA" w:rsidRDefault="00B77AEA" w:rsidP="00B77AEA">
            <w:r w:rsidRPr="00B77AEA">
              <w:t>Khai thác target kháng khuẩn từ ChEMBL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3628018" w14:textId="77777777" w:rsidR="00B77AEA" w:rsidRPr="00B77AEA" w:rsidRDefault="00B77AEA" w:rsidP="00B77AEA">
            <w:r w:rsidRPr="00B77AEA">
              <w:t>http://www.nghiencuuthuoc.com/2025/05/chembl-35-khai-thac-target-khang-khuan_17.html</w:t>
            </w:r>
          </w:p>
        </w:tc>
      </w:tr>
      <w:tr w:rsidR="00B77AEA" w:rsidRPr="00B77AEA" w14:paraId="78BEFCD0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D605D5A" w14:textId="77777777" w:rsidR="00B77AEA" w:rsidRPr="00B77AEA" w:rsidRDefault="00B77AEA" w:rsidP="00B77AEA">
            <w:r w:rsidRPr="00B77AEA">
              <w:t>38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4EA1DE4" w14:textId="77777777" w:rsidR="00B77AEA" w:rsidRPr="00B77AEA" w:rsidRDefault="00B77AEA" w:rsidP="00B77AEA">
            <w:r w:rsidRPr="00B77AEA">
              <w:t>Visualization of protein families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4895F4A" w14:textId="77777777" w:rsidR="00B77AEA" w:rsidRPr="00B77AEA" w:rsidRDefault="00B77AEA" w:rsidP="00B77AEA">
            <w:r w:rsidRPr="00B77AEA">
              <w:t>Trực quan hóa họ protein từ ChEMBL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5195AD8" w14:textId="77777777" w:rsidR="00B77AEA" w:rsidRPr="00B77AEA" w:rsidRDefault="00B77AEA" w:rsidP="00B77AEA">
            <w:r w:rsidRPr="00B77AEA">
              <w:t>http://www.nghiencuuthuoc.com/2025/05/chembl-35-truc-quan-hoa-ho-protein-tu_17.html</w:t>
            </w:r>
          </w:p>
        </w:tc>
      </w:tr>
      <w:tr w:rsidR="00B77AEA" w:rsidRPr="00B77AEA" w14:paraId="08D5C23D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1F5AA6D" w14:textId="77777777" w:rsidR="00B77AEA" w:rsidRPr="00B77AEA" w:rsidRDefault="00B77AEA" w:rsidP="00B77AEA">
            <w:r w:rsidRPr="00B77AEA">
              <w:t>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89802F8" w14:textId="77777777" w:rsidR="00B77AEA" w:rsidRPr="00B77AEA" w:rsidRDefault="00B77AEA" w:rsidP="00B77AEA">
            <w:r w:rsidRPr="00B77AEA">
              <w:t xml:space="preserve">Finding targets with dual </w:t>
            </w:r>
            <w:r w:rsidRPr="00B77AEA">
              <w:lastRenderedPageBreak/>
              <w:t>antagonist/agonist activity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AB6C919" w14:textId="77777777" w:rsidR="00B77AEA" w:rsidRPr="00B77AEA" w:rsidRDefault="00B77AEA" w:rsidP="00B77AEA">
            <w:r w:rsidRPr="00B77AEA">
              <w:lastRenderedPageBreak/>
              <w:t xml:space="preserve">Tìm target có hoạt tính đối </w:t>
            </w:r>
            <w:r w:rsidRPr="00B77AEA">
              <w:lastRenderedPageBreak/>
              <w:t>kháng và đồng vận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14D983A" w14:textId="77777777" w:rsidR="00B77AEA" w:rsidRPr="00B77AEA" w:rsidRDefault="00B77AEA" w:rsidP="00B77AEA">
            <w:r w:rsidRPr="00B77AEA">
              <w:lastRenderedPageBreak/>
              <w:t>http://www.nghiencuuthuoc.com/2025/05/chembl-35-tim-target-co-hoat-tinh-oi_17.html</w:t>
            </w:r>
          </w:p>
        </w:tc>
      </w:tr>
      <w:tr w:rsidR="00B77AEA" w:rsidRPr="00B77AEA" w14:paraId="1E2A28B5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B89577C" w14:textId="77777777" w:rsidR="00B77AEA" w:rsidRPr="00B77AEA" w:rsidRDefault="00B77AEA" w:rsidP="00B77AEA">
            <w:r w:rsidRPr="00B77AEA"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EEDE1CD" w14:textId="77777777" w:rsidR="00B77AEA" w:rsidRPr="00B77AEA" w:rsidRDefault="00B77AEA" w:rsidP="00B77AEA">
            <w:r w:rsidRPr="00B77AEA">
              <w:t>Top viral/bacterial targets in ChEMBL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6FC4053" w14:textId="77777777" w:rsidR="00B77AEA" w:rsidRPr="00B77AEA" w:rsidRDefault="00B77AEA" w:rsidP="00B77AEA">
            <w:r w:rsidRPr="00B77AEA">
              <w:t>Các target virus/vi khan phổ biến nhất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63C9B99" w14:textId="77777777" w:rsidR="00B77AEA" w:rsidRPr="00B77AEA" w:rsidRDefault="00B77AEA" w:rsidP="00B77AEA">
            <w:r w:rsidRPr="00B77AEA">
              <w:t>http://www.nghiencuuthuoc.com/2025/05/chembl-35-cac-target-virusvi-khuan-pho.html</w:t>
            </w:r>
          </w:p>
        </w:tc>
      </w:tr>
      <w:tr w:rsidR="00B77AEA" w:rsidRPr="00B77AEA" w14:paraId="091ED0FF" w14:textId="77777777" w:rsidTr="00B77AEA">
        <w:trPr>
          <w:trHeight w:val="300"/>
          <w:tblCellSpacing w:w="0" w:type="dxa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2685F5A" w14:textId="77777777" w:rsidR="00B77AEA" w:rsidRPr="00B77AEA" w:rsidRDefault="00B77AEA" w:rsidP="00B77AEA">
            <w:r w:rsidRPr="00B77AEA">
              <w:rPr>
                <w:rFonts w:ascii="Segoe UI Emoji" w:hAnsi="Segoe UI Emoji" w:cs="Segoe UI Emoji"/>
              </w:rPr>
              <w:t>💊</w:t>
            </w:r>
            <w:r w:rsidRPr="00B77AEA">
              <w:t xml:space="preserve"> III. Clinical &amp; Translational Insight | Thông tin lâm sàng &amp; ứng dụng chuyển giao (41–60) </w:t>
            </w:r>
          </w:p>
        </w:tc>
      </w:tr>
      <w:tr w:rsidR="00B77AEA" w:rsidRPr="00B77AEA" w14:paraId="4B869365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E447D2E" w14:textId="77777777" w:rsidR="00B77AEA" w:rsidRPr="00B77AEA" w:rsidRDefault="00B77AEA" w:rsidP="00B77AEA">
            <w:r w:rsidRPr="00B77AEA">
              <w:t>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48356E8" w14:textId="77777777" w:rsidR="00B77AEA" w:rsidRPr="00B77AEA" w:rsidRDefault="00B77AEA" w:rsidP="00B77AEA">
            <w:r w:rsidRPr="00B77AEA">
              <w:t>Linking ChEMBL drugs to clinical phases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DA9CC3C" w14:textId="77777777" w:rsidR="00B77AEA" w:rsidRPr="00B77AEA" w:rsidRDefault="00B77AEA" w:rsidP="00B77AEA">
            <w:r w:rsidRPr="00B77AEA">
              <w:t>Liên kết dữ liệu thuốc với các pha lâm sàng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60CFE5A" w14:textId="77777777" w:rsidR="00B77AEA" w:rsidRPr="00B77AEA" w:rsidRDefault="00B77AEA" w:rsidP="00B77AEA">
            <w:r w:rsidRPr="00B77AEA">
              <w:t>http://www.nghiencuuthuoc.com/2025/05/chembl-35-lien-ket-du-lieu-thuoc-voi.html</w:t>
            </w:r>
          </w:p>
        </w:tc>
      </w:tr>
      <w:tr w:rsidR="00B77AEA" w:rsidRPr="00B77AEA" w14:paraId="515758FE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4D15539" w14:textId="77777777" w:rsidR="00B77AEA" w:rsidRPr="00B77AEA" w:rsidRDefault="00B77AEA" w:rsidP="00B77AEA">
            <w:r w:rsidRPr="00B77AEA">
              <w:t>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DBF22C7" w14:textId="77777777" w:rsidR="00B77AEA" w:rsidRPr="00B77AEA" w:rsidRDefault="00B77AEA" w:rsidP="00B77AEA">
            <w:r w:rsidRPr="00B77AEA">
              <w:t>Drugs with most activity 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8A6198A" w14:textId="77777777" w:rsidR="00B77AEA" w:rsidRPr="00B77AEA" w:rsidRDefault="00B77AEA" w:rsidP="00B77AEA">
            <w:r w:rsidRPr="00B77AEA">
              <w:t>Thuốc có nhiều dữ liệu hoạt tính nhất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72E96AD" w14:textId="77777777" w:rsidR="00B77AEA" w:rsidRPr="00B77AEA" w:rsidRDefault="00B77AEA" w:rsidP="00B77AEA">
            <w:r w:rsidRPr="00B77AEA">
              <w:t>http://www.nghiencuuthuoc.com/2025/05/chembl-35-thuoc-co-nhieu-du-lieu-hoat.html</w:t>
            </w:r>
          </w:p>
        </w:tc>
      </w:tr>
      <w:tr w:rsidR="00B77AEA" w:rsidRPr="00B77AEA" w14:paraId="52BA4E53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EFDE2B7" w14:textId="77777777" w:rsidR="00B77AEA" w:rsidRPr="00B77AEA" w:rsidRDefault="00B77AEA" w:rsidP="00B77AEA">
            <w:r w:rsidRPr="00B77AEA">
              <w:t>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CEF432D" w14:textId="77777777" w:rsidR="00B77AEA" w:rsidRPr="00B77AEA" w:rsidRDefault="00B77AEA" w:rsidP="00B77AEA">
            <w:r w:rsidRPr="00B77AEA">
              <w:t>Predicting clinical success from early bioactivity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1F0CDC5" w14:textId="77777777" w:rsidR="00B77AEA" w:rsidRPr="00B77AEA" w:rsidRDefault="00B77AEA" w:rsidP="00B77AEA">
            <w:r w:rsidRPr="00B77AEA">
              <w:t>Dự đoán khả năng thành công lâm sàng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E12CFCB" w14:textId="77777777" w:rsidR="00B77AEA" w:rsidRPr="00B77AEA" w:rsidRDefault="00B77AEA" w:rsidP="00B77AEA">
            <w:r w:rsidRPr="00B77AEA">
              <w:t>http://www.nghiencuuthuoc.com/2025/05/chembl-35-du-oan-kha-nang-thanh-cong.html</w:t>
            </w:r>
          </w:p>
        </w:tc>
      </w:tr>
      <w:tr w:rsidR="00B77AEA" w:rsidRPr="00B77AEA" w14:paraId="6F3458A3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05BAD1A" w14:textId="77777777" w:rsidR="00B77AEA" w:rsidRPr="00B77AEA" w:rsidRDefault="00B77AEA" w:rsidP="00B77AEA">
            <w:r w:rsidRPr="00B77AEA">
              <w:t>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80CAE50" w14:textId="77777777" w:rsidR="00B77AEA" w:rsidRPr="00B77AEA" w:rsidRDefault="00B77AEA" w:rsidP="00B77AEA">
            <w:r w:rsidRPr="00B77AEA">
              <w:t>Time-to-market estimation using ChEMBL history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988142B" w14:textId="77777777" w:rsidR="00B77AEA" w:rsidRPr="00B77AEA" w:rsidRDefault="00B77AEA" w:rsidP="00B77AEA">
            <w:r w:rsidRPr="00B77AEA">
              <w:t>Ước lượng thời gian ra thị trường từ ChEMBL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47A9F0D" w14:textId="77777777" w:rsidR="00B77AEA" w:rsidRPr="00B77AEA" w:rsidRDefault="00B77AEA" w:rsidP="00B77AEA">
            <w:r w:rsidRPr="00B77AEA">
              <w:t>http://www.nghiencuuthuoc.com/2025/05/chembl-35-uoc-luong-thoi-gian-ra-thi.html</w:t>
            </w:r>
          </w:p>
        </w:tc>
      </w:tr>
      <w:tr w:rsidR="00B77AEA" w:rsidRPr="00B77AEA" w14:paraId="44D15B19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63957C8" w14:textId="77777777" w:rsidR="00B77AEA" w:rsidRPr="00B77AEA" w:rsidRDefault="00B77AEA" w:rsidP="00B77AEA">
            <w:r w:rsidRPr="00B77AEA">
              <w:t>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0E96328" w14:textId="77777777" w:rsidR="00B77AEA" w:rsidRPr="00B77AEA" w:rsidRDefault="00B77AEA" w:rsidP="00B77AEA">
            <w:r w:rsidRPr="00B77AEA">
              <w:t>Mapping ChEMBL drugs to WHO ATC codes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48DC4A8" w14:textId="77777777" w:rsidR="00B77AEA" w:rsidRPr="00B77AEA" w:rsidRDefault="00B77AEA" w:rsidP="00B77AEA">
            <w:r w:rsidRPr="00B77AEA">
              <w:t>Ánh xạ thuốc ChEMBL sang mã ATC của WHO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DBE33AD" w14:textId="77777777" w:rsidR="00B77AEA" w:rsidRPr="00B77AEA" w:rsidRDefault="00B77AEA" w:rsidP="00B77AEA">
            <w:r w:rsidRPr="00B77AEA">
              <w:t>http://www.nghiencuuthuoc.com/2025/05/chembl-35-anh-xa-thuoc-chembl-sang-ma.html</w:t>
            </w:r>
          </w:p>
        </w:tc>
      </w:tr>
      <w:tr w:rsidR="00B77AEA" w:rsidRPr="00B77AEA" w14:paraId="654EE931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EA0B376" w14:textId="77777777" w:rsidR="00B77AEA" w:rsidRPr="00B77AEA" w:rsidRDefault="00B77AEA" w:rsidP="00B77AEA">
            <w:r w:rsidRPr="00B77AEA">
              <w:t>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611867D" w14:textId="77777777" w:rsidR="00B77AEA" w:rsidRPr="00B77AEA" w:rsidRDefault="00B77AEA" w:rsidP="00B77AEA">
            <w:r w:rsidRPr="00B77AEA">
              <w:t>Drug repurposing candidates from ChEMBL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9615455" w14:textId="77777777" w:rsidR="00B77AEA" w:rsidRPr="00B77AEA" w:rsidRDefault="00B77AEA" w:rsidP="00B77AEA">
            <w:r w:rsidRPr="00B77AEA">
              <w:t>Các thuốc tiềm năng tái định hướng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5ED2270" w14:textId="77777777" w:rsidR="00B77AEA" w:rsidRPr="00B77AEA" w:rsidRDefault="00B77AEA" w:rsidP="00B77AEA">
            <w:r w:rsidRPr="00B77AEA">
              <w:t>http://www.nghiencuuthuoc.com/2025/05/chembl-35-cac-thuoc-tiem-nang-tai-inh.html</w:t>
            </w:r>
          </w:p>
        </w:tc>
      </w:tr>
      <w:tr w:rsidR="00B77AEA" w:rsidRPr="00B77AEA" w14:paraId="1CA17420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F54FA15" w14:textId="77777777" w:rsidR="00B77AEA" w:rsidRPr="00B77AEA" w:rsidRDefault="00B77AEA" w:rsidP="00B77AEA">
            <w:r w:rsidRPr="00B77AEA">
              <w:t>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A0AC615" w14:textId="77777777" w:rsidR="00B77AEA" w:rsidRPr="00B77AEA" w:rsidRDefault="00B77AEA" w:rsidP="00B77AEA">
            <w:r w:rsidRPr="00B77AEA">
              <w:t>Comparing clinical vs. preclinical molecules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A5DCDED" w14:textId="77777777" w:rsidR="00B77AEA" w:rsidRPr="00B77AEA" w:rsidRDefault="00B77AEA" w:rsidP="00B77AEA">
            <w:r w:rsidRPr="00B77AEA">
              <w:t>So sánh thuốc lâm sàng và tiền lâm sàng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BB1BCB6" w14:textId="77777777" w:rsidR="00B77AEA" w:rsidRPr="00B77AEA" w:rsidRDefault="00B77AEA" w:rsidP="00B77AEA">
            <w:r w:rsidRPr="00B77AEA">
              <w:t>http://www.nghiencuuthuoc.com/2025/05/chembl-35-so-sanh-thuoc-lam-sang-va.html</w:t>
            </w:r>
          </w:p>
        </w:tc>
      </w:tr>
      <w:tr w:rsidR="00B77AEA" w:rsidRPr="00B77AEA" w14:paraId="2FB22368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8F0B993" w14:textId="77777777" w:rsidR="00B77AEA" w:rsidRPr="00B77AEA" w:rsidRDefault="00B77AEA" w:rsidP="00B77AEA">
            <w:r w:rsidRPr="00B77AEA">
              <w:lastRenderedPageBreak/>
              <w:t>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60C4752" w14:textId="77777777" w:rsidR="00B77AEA" w:rsidRPr="00B77AEA" w:rsidRDefault="00B77AEA" w:rsidP="00B77AEA">
            <w:r w:rsidRPr="00B77AEA">
              <w:t>Linking ChEMBL with clinicaltrials.gov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018E5A3" w14:textId="77777777" w:rsidR="00B77AEA" w:rsidRPr="00B77AEA" w:rsidRDefault="00B77AEA" w:rsidP="00B77AEA">
            <w:r w:rsidRPr="00B77AEA">
              <w:t>Liên kết ChEMBL với dữ liệu thử nghiệm lâm sàng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62E77AE" w14:textId="77777777" w:rsidR="00B77AEA" w:rsidRPr="00B77AEA" w:rsidRDefault="00B77AEA" w:rsidP="00B77AEA">
            <w:r w:rsidRPr="00B77AEA">
              <w:t>http://www.nghiencuuthuoc.com/2025/05/chembl-35-lien-ket-chembl-voi-du-lieu.html</w:t>
            </w:r>
          </w:p>
        </w:tc>
      </w:tr>
      <w:tr w:rsidR="00B77AEA" w:rsidRPr="00B77AEA" w14:paraId="57C660D7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0051469" w14:textId="77777777" w:rsidR="00B77AEA" w:rsidRPr="00B77AEA" w:rsidRDefault="00B77AEA" w:rsidP="00B77AEA">
            <w:r w:rsidRPr="00B77AEA">
              <w:t>49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DECF2DC" w14:textId="77777777" w:rsidR="00B77AEA" w:rsidRPr="00B77AEA" w:rsidRDefault="00B77AEA" w:rsidP="00B77AEA">
            <w:r w:rsidRPr="00B77AEA">
              <w:t>FDA-approved ChEMBL drugs analysis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62DBF48" w14:textId="77777777" w:rsidR="00B77AEA" w:rsidRPr="00B77AEA" w:rsidRDefault="00B77AEA" w:rsidP="00B77AEA">
            <w:r w:rsidRPr="00B77AEA">
              <w:t>Phân tích thuốc ChEMBL đã được FDA phê duyệt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410136E" w14:textId="77777777" w:rsidR="00B77AEA" w:rsidRPr="00B77AEA" w:rsidRDefault="00B77AEA" w:rsidP="00B77AEA">
            <w:r w:rsidRPr="00B77AEA">
              <w:t>http://www.nghiencuuthuoc.com/2025/05/chembl-35-phan-tich-thuoc-chembl-uoc.html</w:t>
            </w:r>
          </w:p>
        </w:tc>
      </w:tr>
      <w:tr w:rsidR="00B77AEA" w:rsidRPr="00B77AEA" w14:paraId="798F5491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07DF7F0" w14:textId="77777777" w:rsidR="00B77AEA" w:rsidRPr="00B77AEA" w:rsidRDefault="00B77AEA" w:rsidP="00B77AEA">
            <w:r w:rsidRPr="00B77AEA"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B9D983E" w14:textId="77777777" w:rsidR="00B77AEA" w:rsidRPr="00B77AEA" w:rsidRDefault="00B77AEA" w:rsidP="00B77AEA">
            <w:r w:rsidRPr="00B77AEA">
              <w:t>Trends in target class approval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7E64549" w14:textId="77777777" w:rsidR="00B77AEA" w:rsidRPr="00B77AEA" w:rsidRDefault="00B77AEA" w:rsidP="00B77AEA">
            <w:r w:rsidRPr="00B77AEA">
              <w:t>Xu hướng phê duyệt theo nhóm target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7FCD54A" w14:textId="77777777" w:rsidR="00B77AEA" w:rsidRPr="00B77AEA" w:rsidRDefault="00B77AEA" w:rsidP="00B77AEA">
            <w:r w:rsidRPr="00B77AEA">
              <w:t>http://www.nghiencuuthuoc.com/2025/05/chembl-35-xu-huong-phe-duyet-theo-nhom.html</w:t>
            </w:r>
          </w:p>
        </w:tc>
      </w:tr>
      <w:tr w:rsidR="00B77AEA" w:rsidRPr="00B77AEA" w14:paraId="6AFA67B7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AAC32F8" w14:textId="77777777" w:rsidR="00B77AEA" w:rsidRPr="00B77AEA" w:rsidRDefault="00B77AEA" w:rsidP="00B77AEA">
            <w:r w:rsidRPr="00B77AEA">
              <w:t>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B2C03FA" w14:textId="77777777" w:rsidR="00B77AEA" w:rsidRPr="00B77AEA" w:rsidRDefault="00B77AEA" w:rsidP="00B77AEA">
            <w:r w:rsidRPr="00B77AEA">
              <w:t>Withdrawn drugs and their ChEMBL profiles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2A143EB" w14:textId="77777777" w:rsidR="00B77AEA" w:rsidRPr="00B77AEA" w:rsidRDefault="00B77AEA" w:rsidP="00B77AEA">
            <w:r w:rsidRPr="00B77AEA">
              <w:t>Hồ sơ thuốc bị rút khỏi thị trường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FB76DC1" w14:textId="77777777" w:rsidR="00B77AEA" w:rsidRPr="00B77AEA" w:rsidRDefault="00B77AEA" w:rsidP="00B77AEA">
            <w:r w:rsidRPr="00B77AEA">
              <w:t>http://www.nghiencuuthuoc.com/2025/05/chembl-35-ho-so-thuoc-bi-rut-khoi-thi.html</w:t>
            </w:r>
          </w:p>
        </w:tc>
      </w:tr>
      <w:tr w:rsidR="00B77AEA" w:rsidRPr="00B77AEA" w14:paraId="5CC1F126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369D92F" w14:textId="77777777" w:rsidR="00B77AEA" w:rsidRPr="00B77AEA" w:rsidRDefault="00B77AEA" w:rsidP="00B77AEA">
            <w:r w:rsidRPr="00B77AEA">
              <w:t>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EBDA3BC" w14:textId="77777777" w:rsidR="00B77AEA" w:rsidRPr="00B77AEA" w:rsidRDefault="00B77AEA" w:rsidP="00B77AEA">
            <w:r w:rsidRPr="00B77AEA">
              <w:t>Oncology-focused drug trend in ChEMBL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C3F3DF6" w14:textId="77777777" w:rsidR="00B77AEA" w:rsidRPr="00B77AEA" w:rsidRDefault="00B77AEA" w:rsidP="00B77AEA">
            <w:r w:rsidRPr="00B77AEA">
              <w:t>Xu hướng thuốc ung thư trong ChEMBL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138D7F6" w14:textId="77777777" w:rsidR="00B77AEA" w:rsidRPr="00B77AEA" w:rsidRDefault="00B77AEA" w:rsidP="00B77AEA">
            <w:r w:rsidRPr="00B77AEA">
              <w:t>http://www.nghiencuuthuoc.com/2025/05/chembl-35-xu-huong-thuoc-ung-thu-trong.html</w:t>
            </w:r>
          </w:p>
        </w:tc>
      </w:tr>
      <w:tr w:rsidR="00B77AEA" w:rsidRPr="00B77AEA" w14:paraId="352A6C6F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74D3784" w14:textId="77777777" w:rsidR="00B77AEA" w:rsidRPr="00B77AEA" w:rsidRDefault="00B77AEA" w:rsidP="00B77AEA">
            <w:r w:rsidRPr="00B77AEA">
              <w:t>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8578E56" w14:textId="77777777" w:rsidR="00B77AEA" w:rsidRPr="00B77AEA" w:rsidRDefault="00B77AEA" w:rsidP="00B77AEA">
            <w:r w:rsidRPr="00B77AEA">
              <w:t>Antiviral compounds mapping to COVID-19 targets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1FC2261" w14:textId="77777777" w:rsidR="00B77AEA" w:rsidRPr="00B77AEA" w:rsidRDefault="00B77AEA" w:rsidP="00B77AEA">
            <w:r w:rsidRPr="00B77AEA">
              <w:t>Phân tử kháng virus tương ứng với đích COVID-19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0BFB25C" w14:textId="77777777" w:rsidR="00B77AEA" w:rsidRPr="00B77AEA" w:rsidRDefault="00B77AEA" w:rsidP="00B77AEA">
            <w:r w:rsidRPr="00B77AEA">
              <w:t>http://www.nghiencuuthuoc.com/2025/05/chembl-35-phan-tu-khang-virus-tuong-ung.html</w:t>
            </w:r>
          </w:p>
        </w:tc>
      </w:tr>
      <w:tr w:rsidR="00B77AEA" w:rsidRPr="00B77AEA" w14:paraId="52F9691C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78E9F37" w14:textId="77777777" w:rsidR="00B77AEA" w:rsidRPr="00B77AEA" w:rsidRDefault="00B77AEA" w:rsidP="00B77AEA">
            <w:r w:rsidRPr="00B77AEA">
              <w:t>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57EBFFE" w14:textId="77777777" w:rsidR="00B77AEA" w:rsidRPr="00B77AEA" w:rsidRDefault="00B77AEA" w:rsidP="00B77AEA">
            <w:r w:rsidRPr="00B77AEA">
              <w:t>Neuropsychiatric drug insights from ChEMBL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A986A43" w14:textId="77777777" w:rsidR="00B77AEA" w:rsidRPr="00B77AEA" w:rsidRDefault="00B77AEA" w:rsidP="00B77AEA">
            <w:r w:rsidRPr="00B77AEA">
              <w:t>Phân tích thuốc thần kinh – tâm thần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43150E6" w14:textId="77777777" w:rsidR="00B77AEA" w:rsidRPr="00B77AEA" w:rsidRDefault="00B77AEA" w:rsidP="00B77AEA">
            <w:r w:rsidRPr="00B77AEA">
              <w:t>http://www.nghiencuuthuoc.com/2025/05/chembl-35-phan-tich-thuoc-than-kinh-tam.html</w:t>
            </w:r>
          </w:p>
        </w:tc>
      </w:tr>
      <w:tr w:rsidR="00B77AEA" w:rsidRPr="00B77AEA" w14:paraId="4A8C36DF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542440B" w14:textId="77777777" w:rsidR="00B77AEA" w:rsidRPr="00B77AEA" w:rsidRDefault="00B77AEA" w:rsidP="00B77AEA">
            <w:r w:rsidRPr="00B77AEA">
              <w:t>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A3930EA" w14:textId="77777777" w:rsidR="00B77AEA" w:rsidRPr="00B77AEA" w:rsidRDefault="00B77AEA" w:rsidP="00B77AEA">
            <w:r w:rsidRPr="00B77AEA">
              <w:t>Drug safety flags and bioactivity profile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F164F76" w14:textId="77777777" w:rsidR="00B77AEA" w:rsidRPr="00B77AEA" w:rsidRDefault="00B77AEA" w:rsidP="00B77AEA">
            <w:r w:rsidRPr="00B77AEA">
              <w:t>Cảnh báo an toàn liên kết với hoạt tính sinh học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5F31C2A" w14:textId="77777777" w:rsidR="00B77AEA" w:rsidRPr="00B77AEA" w:rsidRDefault="00B77AEA" w:rsidP="00B77AEA">
            <w:r w:rsidRPr="00B77AEA">
              <w:t>http://www.nghiencuuthuoc.com/2025/05/chembl-35-canh-bao-toan-lien-ket-voi.html</w:t>
            </w:r>
          </w:p>
        </w:tc>
      </w:tr>
      <w:tr w:rsidR="00B77AEA" w:rsidRPr="00B77AEA" w14:paraId="6B27D323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021EB06" w14:textId="77777777" w:rsidR="00B77AEA" w:rsidRPr="00B77AEA" w:rsidRDefault="00B77AEA" w:rsidP="00B77AEA">
            <w:r w:rsidRPr="00B77AEA">
              <w:t>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041E8C6" w14:textId="77777777" w:rsidR="00B77AEA" w:rsidRPr="00B77AEA" w:rsidRDefault="00B77AEA" w:rsidP="00B77AEA">
            <w:r w:rsidRPr="00B77AEA">
              <w:t xml:space="preserve">Comparing ChEMBL drugs with WHO </w:t>
            </w:r>
            <w:r w:rsidRPr="00B77AEA">
              <w:lastRenderedPageBreak/>
              <w:t>Essential Medicines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B8BB21F" w14:textId="77777777" w:rsidR="00B77AEA" w:rsidRPr="00B77AEA" w:rsidRDefault="00B77AEA" w:rsidP="00B77AEA">
            <w:r w:rsidRPr="00B77AEA">
              <w:lastRenderedPageBreak/>
              <w:t xml:space="preserve">So sánh ChEMBL với danh mục </w:t>
            </w:r>
            <w:r w:rsidRPr="00B77AEA">
              <w:lastRenderedPageBreak/>
              <w:t>thuốc thiết yếu WHO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93D2E58" w14:textId="77777777" w:rsidR="00B77AEA" w:rsidRPr="00B77AEA" w:rsidRDefault="00B77AEA" w:rsidP="00B77AEA">
            <w:r w:rsidRPr="00B77AEA">
              <w:lastRenderedPageBreak/>
              <w:t>http://www.nghiencuuthuoc.com/2025/05/chembl-35-so-sanh-chembl-voi-danh-muc.html</w:t>
            </w:r>
          </w:p>
        </w:tc>
      </w:tr>
      <w:tr w:rsidR="00B77AEA" w:rsidRPr="00B77AEA" w14:paraId="150C6366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1DBD881" w14:textId="77777777" w:rsidR="00B77AEA" w:rsidRPr="00B77AEA" w:rsidRDefault="00B77AEA" w:rsidP="00B77AEA">
            <w:r w:rsidRPr="00B77AEA">
              <w:t>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A0DB132" w14:textId="77777777" w:rsidR="00B77AEA" w:rsidRPr="00B77AEA" w:rsidRDefault="00B77AEA" w:rsidP="00B77AEA">
            <w:r w:rsidRPr="00B77AEA">
              <w:t>Pharmacovigilance risk signals in ChEMBL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A538709" w14:textId="77777777" w:rsidR="00B77AEA" w:rsidRPr="00B77AEA" w:rsidRDefault="00B77AEA" w:rsidP="00B77AEA">
            <w:r w:rsidRPr="00B77AEA">
              <w:t>Dữ liệu tín hiệu cảnh báo dược lý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1701CC5" w14:textId="77777777" w:rsidR="00B77AEA" w:rsidRPr="00B77AEA" w:rsidRDefault="00B77AEA" w:rsidP="00B77AEA">
            <w:r w:rsidRPr="00B77AEA">
              <w:t>http://www.nghiencuuthuoc.com/2025/05/chembl-35-du-lieu-tin-hieu-canh-bao.html</w:t>
            </w:r>
          </w:p>
        </w:tc>
      </w:tr>
      <w:tr w:rsidR="00B77AEA" w:rsidRPr="00B77AEA" w14:paraId="33B9D453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74DEB84" w14:textId="77777777" w:rsidR="00B77AEA" w:rsidRPr="00B77AEA" w:rsidRDefault="00B77AEA" w:rsidP="00B77AEA">
            <w:r w:rsidRPr="00B77AEA">
              <w:t>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350E7EB" w14:textId="77777777" w:rsidR="00B77AEA" w:rsidRPr="00B77AEA" w:rsidRDefault="00B77AEA" w:rsidP="00B77AEA">
            <w:r w:rsidRPr="00B77AEA">
              <w:t>Pediatric drug insights from ChEMBL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1DDE85A" w14:textId="77777777" w:rsidR="00B77AEA" w:rsidRPr="00B77AEA" w:rsidRDefault="00B77AEA" w:rsidP="00B77AEA">
            <w:r w:rsidRPr="00B77AEA">
              <w:t>Phân tích thuốc dành cho trẻ 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927B78F" w14:textId="77777777" w:rsidR="00B77AEA" w:rsidRPr="00B77AEA" w:rsidRDefault="00B77AEA" w:rsidP="00B77AEA">
            <w:r w:rsidRPr="00B77AEA">
              <w:t>http://www.nghiencuuthuoc.com/2025/05/chembl-35-phan-tich-thuoc-danh-cho-tre.html</w:t>
            </w:r>
          </w:p>
        </w:tc>
      </w:tr>
      <w:tr w:rsidR="00B77AEA" w:rsidRPr="00B77AEA" w14:paraId="766D3402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B1332CA" w14:textId="77777777" w:rsidR="00B77AEA" w:rsidRPr="00B77AEA" w:rsidRDefault="00B77AEA" w:rsidP="00B77AEA">
            <w:r w:rsidRPr="00B77AEA">
              <w:t>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A9069E4" w14:textId="77777777" w:rsidR="00B77AEA" w:rsidRPr="00B77AEA" w:rsidRDefault="00B77AEA" w:rsidP="00B77AEA">
            <w:r w:rsidRPr="00B77AEA">
              <w:t>Orphan drug discovery via ChEMBL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13B2912" w14:textId="77777777" w:rsidR="00B77AEA" w:rsidRPr="00B77AEA" w:rsidRDefault="00B77AEA" w:rsidP="00B77AEA">
            <w:r w:rsidRPr="00B77AEA">
              <w:t>Khám phá thuốc hiếm từ ChEMBL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5A357D4" w14:textId="77777777" w:rsidR="00B77AEA" w:rsidRPr="00B77AEA" w:rsidRDefault="00B77AEA" w:rsidP="00B77AEA">
            <w:r w:rsidRPr="00B77AEA">
              <w:t>http://www.nghiencuuthuoc.com/2025/05/chembl-35-kham-pha-thuoc-hiem-tu-chembl.html</w:t>
            </w:r>
          </w:p>
        </w:tc>
      </w:tr>
      <w:tr w:rsidR="00B77AEA" w:rsidRPr="00B77AEA" w14:paraId="0F15FDB6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6712DC8" w14:textId="77777777" w:rsidR="00B77AEA" w:rsidRPr="00B77AEA" w:rsidRDefault="00B77AEA" w:rsidP="00B77AEA">
            <w:r w:rsidRPr="00B77AEA"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EF631A4" w14:textId="77777777" w:rsidR="00B77AEA" w:rsidRPr="00B77AEA" w:rsidRDefault="00B77AEA" w:rsidP="00B77AEA">
            <w:r w:rsidRPr="00B77AEA">
              <w:t>ChEMBL → Real-world evidence mapping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5DB2E34" w14:textId="77777777" w:rsidR="00B77AEA" w:rsidRPr="00B77AEA" w:rsidRDefault="00B77AEA" w:rsidP="00B77AEA">
            <w:r w:rsidRPr="00B77AEA">
              <w:t>Liên kết dữ liệu ChEMBL với dữ liệu thực tế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488619F" w14:textId="77777777" w:rsidR="00B77AEA" w:rsidRPr="00B77AEA" w:rsidRDefault="00B77AEA" w:rsidP="00B77AEA">
            <w:r w:rsidRPr="00B77AEA">
              <w:t>http://www.nghiencuuthuoc.com/2025/05/chembl-35-lien-ket-du-lieu-chembl-voi.html</w:t>
            </w:r>
          </w:p>
        </w:tc>
      </w:tr>
      <w:tr w:rsidR="00B77AEA" w:rsidRPr="00B77AEA" w14:paraId="3F46EBE8" w14:textId="77777777" w:rsidTr="00B77AEA">
        <w:trPr>
          <w:trHeight w:val="300"/>
          <w:tblCellSpacing w:w="0" w:type="dxa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9B2E6A3" w14:textId="77777777" w:rsidR="00B77AEA" w:rsidRPr="00B77AEA" w:rsidRDefault="00B77AEA" w:rsidP="00B77AEA">
            <w:r w:rsidRPr="00B77AEA">
              <w:rPr>
                <w:rFonts w:ascii="Segoe UI Emoji" w:hAnsi="Segoe UI Emoji" w:cs="Segoe UI Emoji"/>
              </w:rPr>
              <w:t>🤖</w:t>
            </w:r>
            <w:r w:rsidRPr="00B77AEA">
              <w:t xml:space="preserve"> IV. AI &amp; Machine Learning for Drug Discovery | Trí tuệ nhân tạo trong khám phá thuốc (61–80) </w:t>
            </w:r>
          </w:p>
        </w:tc>
      </w:tr>
      <w:tr w:rsidR="00B77AEA" w:rsidRPr="00B77AEA" w14:paraId="15C2114E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ED50451" w14:textId="77777777" w:rsidR="00B77AEA" w:rsidRPr="00B77AEA" w:rsidRDefault="00B77AEA" w:rsidP="00B77AEA">
            <w:r w:rsidRPr="00B77AEA">
              <w:t>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D135384" w14:textId="77777777" w:rsidR="00B77AEA" w:rsidRPr="00B77AEA" w:rsidRDefault="00B77AEA" w:rsidP="00B77AEA">
            <w:r w:rsidRPr="00B77AEA">
              <w:t>QSAR with Random Forest and ChEMBL descriptors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977E2B8" w14:textId="77777777" w:rsidR="00B77AEA" w:rsidRPr="00B77AEA" w:rsidRDefault="00B77AEA" w:rsidP="00B77AEA">
            <w:r w:rsidRPr="00B77AEA">
              <w:t>QSAR với Random Forest và đặc trưng từ ChEMBL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74178BF" w14:textId="77777777" w:rsidR="00B77AEA" w:rsidRPr="00B77AEA" w:rsidRDefault="00B77AEA" w:rsidP="00B77AEA">
            <w:r w:rsidRPr="00B77AEA">
              <w:t>http://www.nghiencuuthuoc.com/2025/05/chembl-35-qsar-voi-random-forest-va-ac.html</w:t>
            </w:r>
          </w:p>
        </w:tc>
      </w:tr>
      <w:tr w:rsidR="00B77AEA" w:rsidRPr="00B77AEA" w14:paraId="3E7EC29B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11E8F9D" w14:textId="77777777" w:rsidR="00B77AEA" w:rsidRPr="00B77AEA" w:rsidRDefault="00B77AEA" w:rsidP="00B77AEA">
            <w:r w:rsidRPr="00B77AEA">
              <w:t>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C784F4E" w14:textId="77777777" w:rsidR="00B77AEA" w:rsidRPr="00B77AEA" w:rsidRDefault="00B77AEA" w:rsidP="00B77AEA">
            <w:r w:rsidRPr="00B77AEA">
              <w:t>Deep learning models for activity prediction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E8731EF" w14:textId="77777777" w:rsidR="00B77AEA" w:rsidRPr="00B77AEA" w:rsidRDefault="00B77AEA" w:rsidP="00B77AEA">
            <w:r w:rsidRPr="00B77AEA">
              <w:t>Mô hình học sâu để dự đoán hoạt tính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3938C6B" w14:textId="77777777" w:rsidR="00B77AEA" w:rsidRPr="00B77AEA" w:rsidRDefault="00B77AEA" w:rsidP="00B77AEA">
            <w:r w:rsidRPr="00B77AEA">
              <w:t>http://www.nghiencuuthuoc.com/2025/05/chembl-35-mo-hinh-hoc-sau-e-du-oan-hoat.html</w:t>
            </w:r>
          </w:p>
        </w:tc>
      </w:tr>
      <w:tr w:rsidR="00B77AEA" w:rsidRPr="00B77AEA" w14:paraId="5739C2B5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FFC9711" w14:textId="77777777" w:rsidR="00B77AEA" w:rsidRPr="00B77AEA" w:rsidRDefault="00B77AEA" w:rsidP="00B77AEA">
            <w:r w:rsidRPr="00B77AEA">
              <w:t>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83C2A16" w14:textId="77777777" w:rsidR="00B77AEA" w:rsidRPr="00B77AEA" w:rsidRDefault="00B77AEA" w:rsidP="00B77AEA">
            <w:r w:rsidRPr="00B77AEA">
              <w:t>XGBoost optimization for IC50 prediction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7276FB2" w14:textId="77777777" w:rsidR="00B77AEA" w:rsidRPr="00B77AEA" w:rsidRDefault="00B77AEA" w:rsidP="00B77AEA">
            <w:r w:rsidRPr="00B77AEA">
              <w:t>Tối ưu hóa XGBoost để dự đoán IC50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EF4FA79" w14:textId="77777777" w:rsidR="00B77AEA" w:rsidRPr="00B77AEA" w:rsidRDefault="00B77AEA" w:rsidP="00B77AEA">
            <w:r w:rsidRPr="00B77AEA">
              <w:t>http://www.nghiencuuthuoc.com/2025/05/chembl-35-toi-uu-hoa-xgboost-e-du-oan_16.html</w:t>
            </w:r>
          </w:p>
        </w:tc>
      </w:tr>
      <w:tr w:rsidR="00B77AEA" w:rsidRPr="00B77AEA" w14:paraId="628A9CC9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DEF6FEC" w14:textId="77777777" w:rsidR="00B77AEA" w:rsidRPr="00B77AEA" w:rsidRDefault="00B77AEA" w:rsidP="00B77AEA">
            <w:r w:rsidRPr="00B77AEA">
              <w:t>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5A5863A" w14:textId="77777777" w:rsidR="00B77AEA" w:rsidRPr="00B77AEA" w:rsidRDefault="00B77AEA" w:rsidP="00B77AEA">
            <w:r w:rsidRPr="00B77AEA">
              <w:t>AutoML pipelines for ChEMBL 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A1B4292" w14:textId="77777777" w:rsidR="00B77AEA" w:rsidRPr="00B77AEA" w:rsidRDefault="00B77AEA" w:rsidP="00B77AEA">
            <w:r w:rsidRPr="00B77AEA">
              <w:t>Dòng AutoML cho dữ liệu ChEMBL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2D5E3A3" w14:textId="77777777" w:rsidR="00B77AEA" w:rsidRPr="00B77AEA" w:rsidRDefault="00B77AEA" w:rsidP="00B77AEA">
            <w:r w:rsidRPr="00B77AEA">
              <w:t>http://www.nghiencuuthuoc.com/2025/05/chembl-35-dong-automl-cho-du-lieu_16.html</w:t>
            </w:r>
          </w:p>
        </w:tc>
      </w:tr>
      <w:tr w:rsidR="00B77AEA" w:rsidRPr="00B77AEA" w14:paraId="1A0F33A1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AADAA2D" w14:textId="77777777" w:rsidR="00B77AEA" w:rsidRPr="00B77AEA" w:rsidRDefault="00B77AEA" w:rsidP="00B77AEA">
            <w:r w:rsidRPr="00B77AEA"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3668B69" w14:textId="77777777" w:rsidR="00B77AEA" w:rsidRPr="00B77AEA" w:rsidRDefault="00B77AEA" w:rsidP="00B77AEA">
            <w:r w:rsidRPr="00B77AEA">
              <w:t>Feature selection in ChEMBL-based models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FFF4025" w14:textId="77777777" w:rsidR="00B77AEA" w:rsidRPr="00B77AEA" w:rsidRDefault="00B77AEA" w:rsidP="00B77AEA">
            <w:r w:rsidRPr="00B77AEA">
              <w:t>Chọn đặc trưng trong mô hình từ ChEMBL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E4C8ECD" w14:textId="77777777" w:rsidR="00B77AEA" w:rsidRPr="00B77AEA" w:rsidRDefault="00B77AEA" w:rsidP="00B77AEA">
            <w:r w:rsidRPr="00B77AEA">
              <w:t>http://www.nghiencuuthuoc.com/2025/05/chembl-35-chon-ac-trung-trong-mo-hinh_16.html</w:t>
            </w:r>
          </w:p>
        </w:tc>
      </w:tr>
      <w:tr w:rsidR="00B77AEA" w:rsidRPr="00B77AEA" w14:paraId="09B07DF1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43C6335" w14:textId="77777777" w:rsidR="00B77AEA" w:rsidRPr="00B77AEA" w:rsidRDefault="00B77AEA" w:rsidP="00B77AEA">
            <w:r w:rsidRPr="00B77AEA">
              <w:lastRenderedPageBreak/>
              <w:t>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BB6B92E" w14:textId="77777777" w:rsidR="00B77AEA" w:rsidRPr="00B77AEA" w:rsidRDefault="00B77AEA" w:rsidP="00B77AEA">
            <w:r w:rsidRPr="00B77AEA">
              <w:t>Hyperparameter tuning with Optuna for drug models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BEAD3C8" w14:textId="77777777" w:rsidR="00B77AEA" w:rsidRPr="00B77AEA" w:rsidRDefault="00B77AEA" w:rsidP="00B77AEA">
            <w:r w:rsidRPr="00B77AEA">
              <w:t>Tinh chỉnh siêu tham số bằng Optuna cho mô hình thuốc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ACB70BB" w14:textId="77777777" w:rsidR="00B77AEA" w:rsidRPr="00B77AEA" w:rsidRDefault="00B77AEA" w:rsidP="00B77AEA">
            <w:r w:rsidRPr="00B77AEA">
              <w:t>http://www.nghiencuuthuoc.com/2025/05/chembl-35-tinh-chinh-sieu-tham-so-bang.html</w:t>
            </w:r>
          </w:p>
        </w:tc>
      </w:tr>
      <w:tr w:rsidR="00B77AEA" w:rsidRPr="00B77AEA" w14:paraId="2EE84394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2DC4F61" w14:textId="77777777" w:rsidR="00B77AEA" w:rsidRPr="00B77AEA" w:rsidRDefault="00B77AEA" w:rsidP="00B77AEA">
            <w:r w:rsidRPr="00B77AEA">
              <w:t>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8DE2B5B" w14:textId="77777777" w:rsidR="00B77AEA" w:rsidRPr="00B77AEA" w:rsidRDefault="00B77AEA" w:rsidP="00B77AEA">
            <w:r w:rsidRPr="00B77AEA">
              <w:t>Evaluating overfitting in QSAR models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E322A36" w14:textId="77777777" w:rsidR="00B77AEA" w:rsidRPr="00B77AEA" w:rsidRDefault="00B77AEA" w:rsidP="00B77AEA">
            <w:r w:rsidRPr="00B77AEA">
              <w:t>Đánh giá overfitting trong mô hình QSAR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58A1F86" w14:textId="77777777" w:rsidR="00B77AEA" w:rsidRPr="00B77AEA" w:rsidRDefault="00B77AEA" w:rsidP="00B77AEA">
            <w:r w:rsidRPr="00B77AEA">
              <w:t>http://www.nghiencuuthuoc.com/2025/05/chembl-35-anh-gia-overfitting-trong-mo.html</w:t>
            </w:r>
          </w:p>
        </w:tc>
      </w:tr>
      <w:tr w:rsidR="00B77AEA" w:rsidRPr="00B77AEA" w14:paraId="645D5574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F754DD3" w14:textId="77777777" w:rsidR="00B77AEA" w:rsidRPr="00B77AEA" w:rsidRDefault="00B77AEA" w:rsidP="00B77AEA">
            <w:r w:rsidRPr="00B77AEA">
              <w:t>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2374EF2" w14:textId="77777777" w:rsidR="00B77AEA" w:rsidRPr="00B77AEA" w:rsidRDefault="00B77AEA" w:rsidP="00B77AEA">
            <w:r w:rsidRPr="00B77AEA">
              <w:t>Unsupervised clustering of ChEMBL compounds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EDC9C10" w14:textId="77777777" w:rsidR="00B77AEA" w:rsidRPr="00B77AEA" w:rsidRDefault="00B77AEA" w:rsidP="00B77AEA">
            <w:r w:rsidRPr="00B77AEA">
              <w:t>Phân cụm không giám sát các hợp chất ChEMBL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05BFF49" w14:textId="77777777" w:rsidR="00B77AEA" w:rsidRPr="00B77AEA" w:rsidRDefault="00B77AEA" w:rsidP="00B77AEA">
            <w:r w:rsidRPr="00B77AEA">
              <w:t>http://www.nghiencuuthuoc.com/2025/05/chembl-35-phan-cum-khong-giam-sat-cac.html</w:t>
            </w:r>
          </w:p>
        </w:tc>
      </w:tr>
      <w:tr w:rsidR="00B77AEA" w:rsidRPr="00B77AEA" w14:paraId="330D5EBC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BA43D59" w14:textId="77777777" w:rsidR="00B77AEA" w:rsidRPr="00B77AEA" w:rsidRDefault="00B77AEA" w:rsidP="00B77AEA">
            <w:r w:rsidRPr="00B77AEA">
              <w:t>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6D27160" w14:textId="77777777" w:rsidR="00B77AEA" w:rsidRPr="00B77AEA" w:rsidRDefault="00B77AEA" w:rsidP="00B77AEA">
            <w:r w:rsidRPr="00B77AEA">
              <w:t>Dimensionality reduction for chemical descriptors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2543509" w14:textId="77777777" w:rsidR="00B77AEA" w:rsidRPr="00B77AEA" w:rsidRDefault="00B77AEA" w:rsidP="00B77AEA">
            <w:r w:rsidRPr="00B77AEA">
              <w:t>Giảm chiều dữ liệu cho đặc trưng hóa học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38366D9" w14:textId="77777777" w:rsidR="00B77AEA" w:rsidRPr="00B77AEA" w:rsidRDefault="00B77AEA" w:rsidP="00B77AEA">
            <w:r w:rsidRPr="00B77AEA">
              <w:t>http://www.nghiencuuthuoc.com/2025/05/chembl-35-giam-chieu-du-lieu-cho-ac.html</w:t>
            </w:r>
          </w:p>
        </w:tc>
      </w:tr>
      <w:tr w:rsidR="00B77AEA" w:rsidRPr="00B77AEA" w14:paraId="6B3343A4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2F82C37" w14:textId="77777777" w:rsidR="00B77AEA" w:rsidRPr="00B77AEA" w:rsidRDefault="00B77AEA" w:rsidP="00B77AEA">
            <w:r w:rsidRPr="00B77AEA"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5C4EC42" w14:textId="77777777" w:rsidR="00B77AEA" w:rsidRPr="00B77AEA" w:rsidRDefault="00B77AEA" w:rsidP="00B77AEA">
            <w:r w:rsidRPr="00B77AEA">
              <w:t>Predicting drug-target interactions using ML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EA87540" w14:textId="77777777" w:rsidR="00B77AEA" w:rsidRPr="00B77AEA" w:rsidRDefault="00B77AEA" w:rsidP="00B77AEA">
            <w:r w:rsidRPr="00B77AEA">
              <w:t>Dự đoán tương tác thuốc–đích bằng học máy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FA6C07C" w14:textId="77777777" w:rsidR="00B77AEA" w:rsidRPr="00B77AEA" w:rsidRDefault="00B77AEA" w:rsidP="00B77AEA">
            <w:r w:rsidRPr="00B77AEA">
              <w:t>http://www.nghiencuuthuoc.com/2025/05/chembl-35-du-oan-tuong-tac-thuocich.html</w:t>
            </w:r>
          </w:p>
        </w:tc>
      </w:tr>
      <w:tr w:rsidR="00B77AEA" w:rsidRPr="00B77AEA" w14:paraId="0D69C672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8B6C851" w14:textId="77777777" w:rsidR="00B77AEA" w:rsidRPr="00B77AEA" w:rsidRDefault="00B77AEA" w:rsidP="00B77AEA">
            <w:r w:rsidRPr="00B77AEA">
              <w:t>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72F87E6" w14:textId="77777777" w:rsidR="00B77AEA" w:rsidRPr="00B77AEA" w:rsidRDefault="00B77AEA" w:rsidP="00B77AEA">
            <w:r w:rsidRPr="00B77AEA">
              <w:t>Streamlit dashboard for bioactivity exploration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57D2612" w14:textId="77777777" w:rsidR="00B77AEA" w:rsidRPr="00B77AEA" w:rsidRDefault="00B77AEA" w:rsidP="00B77AEA">
            <w:r w:rsidRPr="00B77AEA">
              <w:t>Dashboard Streamlit để khám phá hoạt tính sinh học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D2A5E1F" w14:textId="77777777" w:rsidR="00B77AEA" w:rsidRPr="00B77AEA" w:rsidRDefault="00B77AEA" w:rsidP="00B77AEA">
            <w:r w:rsidRPr="00B77AEA">
              <w:t>http://www.nghiencuuthuoc.com/2025/05/chembl-35-dashboard-streamlit-e-kham.html</w:t>
            </w:r>
          </w:p>
        </w:tc>
      </w:tr>
      <w:tr w:rsidR="00B77AEA" w:rsidRPr="00B77AEA" w14:paraId="08D73372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DEECE92" w14:textId="77777777" w:rsidR="00B77AEA" w:rsidRPr="00B77AEA" w:rsidRDefault="00B77AEA" w:rsidP="00B77AEA">
            <w:r w:rsidRPr="00B77AEA">
              <w:t>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D7771A2" w14:textId="77777777" w:rsidR="00B77AEA" w:rsidRPr="00B77AEA" w:rsidRDefault="00B77AEA" w:rsidP="00B77AEA">
            <w:r w:rsidRPr="00B77AEA">
              <w:t>Plotting IC50 distribution across targets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A4F2F57" w14:textId="77777777" w:rsidR="00B77AEA" w:rsidRPr="00B77AEA" w:rsidRDefault="00B77AEA" w:rsidP="00B77AEA">
            <w:r w:rsidRPr="00B77AEA">
              <w:t>Vẽ phân bố IC50 trên các đích tác dụng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AD7EE21" w14:textId="77777777" w:rsidR="00B77AEA" w:rsidRPr="00B77AEA" w:rsidRDefault="00B77AEA" w:rsidP="00B77AEA">
            <w:r w:rsidRPr="00B77AEA">
              <w:t>http://www.nghiencuuthuoc.com/2025/05/chembl-35-ve-phan-bo-ic50-tren-cac-ich.html</w:t>
            </w:r>
          </w:p>
        </w:tc>
      </w:tr>
      <w:tr w:rsidR="00B77AEA" w:rsidRPr="00B77AEA" w14:paraId="6661683B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2DD4C85" w14:textId="77777777" w:rsidR="00B77AEA" w:rsidRPr="00B77AEA" w:rsidRDefault="00B77AEA" w:rsidP="00B77AEA">
            <w:r w:rsidRPr="00B77AEA">
              <w:t>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ECD5552" w14:textId="77777777" w:rsidR="00B77AEA" w:rsidRPr="00B77AEA" w:rsidRDefault="00B77AEA" w:rsidP="00B77AEA">
            <w:r w:rsidRPr="00B77AEA">
              <w:t>Interactive similarity search app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64EFDCF" w14:textId="77777777" w:rsidR="00B77AEA" w:rsidRPr="00B77AEA" w:rsidRDefault="00B77AEA" w:rsidP="00B77AEA">
            <w:r w:rsidRPr="00B77AEA">
              <w:t>Ứng dụng tìm kiếm tương đồng tương tác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F6BD1ED" w14:textId="77777777" w:rsidR="00B77AEA" w:rsidRPr="00B77AEA" w:rsidRDefault="00B77AEA" w:rsidP="00B77AEA">
            <w:r w:rsidRPr="00B77AEA">
              <w:t>http://www.nghiencuuthuoc.com/2025/05/chembl-35-ung-dung-tim-kiem-tuong-ong.html</w:t>
            </w:r>
          </w:p>
        </w:tc>
      </w:tr>
      <w:tr w:rsidR="00B77AEA" w:rsidRPr="00B77AEA" w14:paraId="1908745A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1E89871" w14:textId="77777777" w:rsidR="00B77AEA" w:rsidRPr="00B77AEA" w:rsidRDefault="00B77AEA" w:rsidP="00B77AEA">
            <w:r w:rsidRPr="00B77AEA">
              <w:t>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32D0E4E" w14:textId="77777777" w:rsidR="00B77AEA" w:rsidRPr="00B77AEA" w:rsidRDefault="00B77AEA" w:rsidP="00B77AEA">
            <w:r w:rsidRPr="00B77AEA">
              <w:t>3D plotting of molecular chemical space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28A855A" w14:textId="77777777" w:rsidR="00B77AEA" w:rsidRPr="00B77AEA" w:rsidRDefault="00B77AEA" w:rsidP="00B77AEA">
            <w:r w:rsidRPr="00B77AEA">
              <w:t>Vẽ 3D không gian hóa học phân tử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72A9E51" w14:textId="77777777" w:rsidR="00B77AEA" w:rsidRPr="00B77AEA" w:rsidRDefault="00B77AEA" w:rsidP="00B77AEA">
            <w:r w:rsidRPr="00B77AEA">
              <w:t>http://www.nghiencuuthuoc.com/2025/05/chembl-35-ve-3d-khong-gian-hoa-hoc-phan.html</w:t>
            </w:r>
          </w:p>
        </w:tc>
      </w:tr>
      <w:tr w:rsidR="00B77AEA" w:rsidRPr="00B77AEA" w14:paraId="5897CB84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4645BE3" w14:textId="77777777" w:rsidR="00B77AEA" w:rsidRPr="00B77AEA" w:rsidRDefault="00B77AEA" w:rsidP="00B77AEA">
            <w:r w:rsidRPr="00B77AEA">
              <w:lastRenderedPageBreak/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9260056" w14:textId="77777777" w:rsidR="00B77AEA" w:rsidRPr="00B77AEA" w:rsidRDefault="00B77AEA" w:rsidP="00B77AEA">
            <w:r w:rsidRPr="00B77AEA">
              <w:t>Comparative barplots for molecule classes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1E7BA3C" w14:textId="77777777" w:rsidR="00B77AEA" w:rsidRPr="00B77AEA" w:rsidRDefault="00B77AEA" w:rsidP="00B77AEA">
            <w:r w:rsidRPr="00B77AEA">
              <w:t>Biểu đồ so sánh các lớp hợp chất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1E06537" w14:textId="77777777" w:rsidR="00B77AEA" w:rsidRPr="00B77AEA" w:rsidRDefault="00B77AEA" w:rsidP="00B77AEA">
            <w:r w:rsidRPr="00B77AEA">
              <w:t>http://www.nghiencuuthuoc.com/2025/05/chembl-35-bieu-o-so-sanh-cac-lop-hop.html</w:t>
            </w:r>
          </w:p>
        </w:tc>
      </w:tr>
      <w:tr w:rsidR="00B77AEA" w:rsidRPr="00B77AEA" w14:paraId="58788020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2676D4E" w14:textId="77777777" w:rsidR="00B77AEA" w:rsidRPr="00B77AEA" w:rsidRDefault="00B77AEA" w:rsidP="00B77AEA">
            <w:r w:rsidRPr="00B77AEA">
              <w:t>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4D927D2" w14:textId="77777777" w:rsidR="00B77AEA" w:rsidRPr="00B77AEA" w:rsidRDefault="00B77AEA" w:rsidP="00B77AEA">
            <w:r w:rsidRPr="00B77AEA">
              <w:t>Target-ligand network graph using NetworkX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9D97F00" w14:textId="77777777" w:rsidR="00B77AEA" w:rsidRPr="00B77AEA" w:rsidRDefault="00B77AEA" w:rsidP="00B77AEA">
            <w:r w:rsidRPr="00B77AEA">
              <w:t>Đồ thị mạng lưới target-ligand bằng NetworkX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7EA096E" w14:textId="77777777" w:rsidR="00B77AEA" w:rsidRPr="00B77AEA" w:rsidRDefault="00B77AEA" w:rsidP="00B77AEA">
            <w:r w:rsidRPr="00B77AEA">
              <w:t>http://www.nghiencuuthuoc.com/2025/05/chembl-35-o-thi-mang-luoi-target-ligand.html</w:t>
            </w:r>
          </w:p>
        </w:tc>
      </w:tr>
      <w:tr w:rsidR="00B77AEA" w:rsidRPr="00B77AEA" w14:paraId="6CD2C618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1D82A30" w14:textId="77777777" w:rsidR="00B77AEA" w:rsidRPr="00B77AEA" w:rsidRDefault="00B77AEA" w:rsidP="00B77AEA">
            <w:r w:rsidRPr="00B77AEA">
              <w:t>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CD72FC0" w14:textId="77777777" w:rsidR="00B77AEA" w:rsidRPr="00B77AEA" w:rsidRDefault="00B77AEA" w:rsidP="00B77AEA">
            <w:r w:rsidRPr="00B77AEA">
              <w:t>Correlation heatmap of physicochemical properties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64FE16B" w14:textId="77777777" w:rsidR="00B77AEA" w:rsidRPr="00B77AEA" w:rsidRDefault="00B77AEA" w:rsidP="00B77AEA">
            <w:r w:rsidRPr="00B77AEA">
              <w:t>Biểu đồ nhiệt tương quan các tính chất lý hóa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187ABB3" w14:textId="77777777" w:rsidR="00B77AEA" w:rsidRPr="00B77AEA" w:rsidRDefault="00B77AEA" w:rsidP="00B77AEA">
            <w:r w:rsidRPr="00B77AEA">
              <w:t>http://www.nghiencuuthuoc.com/2025/05/chembl-35-bieu-o-nhiet-tuong-quan-cac.html</w:t>
            </w:r>
          </w:p>
        </w:tc>
      </w:tr>
      <w:tr w:rsidR="00B77AEA" w:rsidRPr="00B77AEA" w14:paraId="03EE53D4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D067F47" w14:textId="77777777" w:rsidR="00B77AEA" w:rsidRPr="00B77AEA" w:rsidRDefault="00B77AEA" w:rsidP="00B77AEA">
            <w:r w:rsidRPr="00B77AEA">
              <w:t>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D4DAAAD" w14:textId="77777777" w:rsidR="00B77AEA" w:rsidRPr="00B77AEA" w:rsidRDefault="00B77AEA" w:rsidP="00B77AEA">
            <w:r w:rsidRPr="00B77AEA">
              <w:t>Violin plot for multi-target activity spectrum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7996745" w14:textId="77777777" w:rsidR="00B77AEA" w:rsidRPr="00B77AEA" w:rsidRDefault="00B77AEA" w:rsidP="00B77AEA">
            <w:r w:rsidRPr="00B77AEA">
              <w:t>Biểu đồ violin cho phổ hoạt tính đa đích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31B9349" w14:textId="77777777" w:rsidR="00B77AEA" w:rsidRPr="00B77AEA" w:rsidRDefault="00B77AEA" w:rsidP="00B77AEA">
            <w:r w:rsidRPr="00B77AEA">
              <w:t>http://www.nghiencuuthuoc.com/2025/05/chembl-35-bieu-o-violin-cho-pho-hoat.html</w:t>
            </w:r>
          </w:p>
        </w:tc>
      </w:tr>
      <w:tr w:rsidR="00B77AEA" w:rsidRPr="00B77AEA" w14:paraId="74084781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912ACAD" w14:textId="77777777" w:rsidR="00B77AEA" w:rsidRPr="00B77AEA" w:rsidRDefault="00B77AEA" w:rsidP="00B77AEA">
            <w:r w:rsidRPr="00B77AEA">
              <w:t>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C775FB0" w14:textId="77777777" w:rsidR="00B77AEA" w:rsidRPr="00B77AEA" w:rsidRDefault="00B77AEA" w:rsidP="00B77AEA">
            <w:r w:rsidRPr="00B77AEA">
              <w:t>Radar chart of drug-likeness scores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A9E998F" w14:textId="77777777" w:rsidR="00B77AEA" w:rsidRPr="00B77AEA" w:rsidRDefault="00B77AEA" w:rsidP="00B77AEA">
            <w:r w:rsidRPr="00B77AEA">
              <w:t>Biểu đồ radar của các điểm giống thuốc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175ECC0" w14:textId="77777777" w:rsidR="00B77AEA" w:rsidRPr="00B77AEA" w:rsidRDefault="00B77AEA" w:rsidP="00B77AEA">
            <w:r w:rsidRPr="00B77AEA">
              <w:t>http://www.nghiencuuthuoc.com/2025/05/chembl-35-bieu-o-radar-cua-cac-iem.html</w:t>
            </w:r>
          </w:p>
        </w:tc>
      </w:tr>
      <w:tr w:rsidR="00B77AEA" w:rsidRPr="00B77AEA" w14:paraId="2DD1830A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CAC242F" w14:textId="77777777" w:rsidR="00B77AEA" w:rsidRPr="00B77AEA" w:rsidRDefault="00B77AEA" w:rsidP="00B77AEA">
            <w:r w:rsidRPr="00B77AEA"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2F516E2" w14:textId="77777777" w:rsidR="00B77AEA" w:rsidRPr="00B77AEA" w:rsidRDefault="00B77AEA" w:rsidP="00B77AEA">
            <w:r w:rsidRPr="00B77AEA">
              <w:t>Timeline of drug approval dates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F7BC706" w14:textId="77777777" w:rsidR="00B77AEA" w:rsidRPr="00B77AEA" w:rsidRDefault="00B77AEA" w:rsidP="00B77AEA">
            <w:r w:rsidRPr="00B77AEA">
              <w:t>Dòng thời gian về ngày phê duyệt thuốc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A8F12D1" w14:textId="77777777" w:rsidR="00B77AEA" w:rsidRPr="00B77AEA" w:rsidRDefault="00B77AEA" w:rsidP="00B77AEA">
            <w:r w:rsidRPr="00B77AEA">
              <w:t>http://www.nghiencuuthuoc.com/2025/05/chembl-35-dong-thoi-gian-ve-ngay-phe.html</w:t>
            </w:r>
          </w:p>
        </w:tc>
      </w:tr>
      <w:tr w:rsidR="00B77AEA" w:rsidRPr="00B77AEA" w14:paraId="73B3EFC8" w14:textId="77777777" w:rsidTr="00B77AEA">
        <w:trPr>
          <w:trHeight w:val="300"/>
          <w:tblCellSpacing w:w="0" w:type="dxa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99CE96D" w14:textId="77777777" w:rsidR="00B77AEA" w:rsidRPr="00B77AEA" w:rsidRDefault="00B77AEA" w:rsidP="00B77AEA">
            <w:r w:rsidRPr="00B77AEA">
              <w:rPr>
                <w:rFonts w:ascii="Segoe UI Emoji" w:hAnsi="Segoe UI Emoji" w:cs="Segoe UI Emoji"/>
              </w:rPr>
              <w:t>🧫</w:t>
            </w:r>
            <w:r w:rsidRPr="00B77AEA">
              <w:t xml:space="preserve"> V. Molecular Informatics &amp; Design | Tin sinh học phân tử và thiết kế hóa học (81–90) </w:t>
            </w:r>
          </w:p>
        </w:tc>
      </w:tr>
      <w:tr w:rsidR="00B77AEA" w:rsidRPr="00B77AEA" w14:paraId="1C1395C0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902CF27" w14:textId="77777777" w:rsidR="00B77AEA" w:rsidRPr="00B77AEA" w:rsidRDefault="00B77AEA" w:rsidP="00B77AEA">
            <w:r w:rsidRPr="00B77AEA">
              <w:t>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BD202FA" w14:textId="77777777" w:rsidR="00B77AEA" w:rsidRPr="00B77AEA" w:rsidRDefault="00B77AEA" w:rsidP="00B77AEA">
            <w:r w:rsidRPr="00B77AEA">
              <w:t>Linking ChEMBL with UniProt for protein info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2C91BAC" w14:textId="77777777" w:rsidR="00B77AEA" w:rsidRPr="00B77AEA" w:rsidRDefault="00B77AEA" w:rsidP="00B77AEA">
            <w:r w:rsidRPr="00B77AEA">
              <w:t>Liên kết ChEMBL với UniProt để tra protein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83749B6" w14:textId="77777777" w:rsidR="00B77AEA" w:rsidRPr="00B77AEA" w:rsidRDefault="00B77AEA" w:rsidP="00B77AEA">
            <w:r w:rsidRPr="00B77AEA">
              <w:t>http://www.nghiencuuthuoc.com/2025/05/chembl-35-lien-ket-chembl-voi-uniprot-e.html</w:t>
            </w:r>
          </w:p>
        </w:tc>
      </w:tr>
      <w:tr w:rsidR="00B77AEA" w:rsidRPr="00B77AEA" w14:paraId="331E89D1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66496EE" w14:textId="77777777" w:rsidR="00B77AEA" w:rsidRPr="00B77AEA" w:rsidRDefault="00B77AEA" w:rsidP="00B77AEA">
            <w:r w:rsidRPr="00B77AEA">
              <w:t>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BFEFA6F" w14:textId="77777777" w:rsidR="00B77AEA" w:rsidRPr="00B77AEA" w:rsidRDefault="00B77AEA" w:rsidP="00B77AEA">
            <w:r w:rsidRPr="00B77AEA">
              <w:t>Merging ChEMBL with PubChem CID 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FDA433A" w14:textId="77777777" w:rsidR="00B77AEA" w:rsidRPr="00B77AEA" w:rsidRDefault="00B77AEA" w:rsidP="00B77AEA">
            <w:r w:rsidRPr="00B77AEA">
              <w:t>Gộp dữ liệu ChEMBL với CID từ PubChem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351C5D0" w14:textId="77777777" w:rsidR="00B77AEA" w:rsidRPr="00B77AEA" w:rsidRDefault="00B77AEA" w:rsidP="00B77AEA">
            <w:r w:rsidRPr="00B77AEA">
              <w:t>http://www.nghiencuuthuoc.com/2025/05/chembl-35-gop-du-lieu-chembl-voi-cid-tu.html</w:t>
            </w:r>
          </w:p>
        </w:tc>
      </w:tr>
      <w:tr w:rsidR="00B77AEA" w:rsidRPr="00B77AEA" w14:paraId="0506EE15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599D4D1" w14:textId="77777777" w:rsidR="00B77AEA" w:rsidRPr="00B77AEA" w:rsidRDefault="00B77AEA" w:rsidP="00B77AEA">
            <w:r w:rsidRPr="00B77AEA">
              <w:t>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986311C" w14:textId="77777777" w:rsidR="00B77AEA" w:rsidRPr="00B77AEA" w:rsidRDefault="00B77AEA" w:rsidP="00B77AEA">
            <w:r w:rsidRPr="00B77AEA">
              <w:t>DrugBank interaction cross-validation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C17018C" w14:textId="77777777" w:rsidR="00B77AEA" w:rsidRPr="00B77AEA" w:rsidRDefault="00B77AEA" w:rsidP="00B77AEA">
            <w:r w:rsidRPr="00B77AEA">
              <w:t>Kiểm chứng chéo tương tác với DrugBank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9A333CB" w14:textId="77777777" w:rsidR="00B77AEA" w:rsidRPr="00B77AEA" w:rsidRDefault="00B77AEA" w:rsidP="00B77AEA">
            <w:r w:rsidRPr="00B77AEA">
              <w:t>http://www.nghiencuuthuoc.com/2025/05/chembl-35-kiem-chung-cheo-tuong-tac-voi.html</w:t>
            </w:r>
          </w:p>
        </w:tc>
      </w:tr>
      <w:tr w:rsidR="00B77AEA" w:rsidRPr="00B77AEA" w14:paraId="7B39B970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5E84E81" w14:textId="77777777" w:rsidR="00B77AEA" w:rsidRPr="00B77AEA" w:rsidRDefault="00B77AEA" w:rsidP="00B77AEA">
            <w:r w:rsidRPr="00B77AEA">
              <w:lastRenderedPageBreak/>
              <w:t>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C189183" w14:textId="77777777" w:rsidR="00B77AEA" w:rsidRPr="00B77AEA" w:rsidRDefault="00B77AEA" w:rsidP="00B77AEA">
            <w:r w:rsidRPr="00B77AEA">
              <w:t>Linking ChEMBL to FDA label 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593491A" w14:textId="77777777" w:rsidR="00B77AEA" w:rsidRPr="00B77AEA" w:rsidRDefault="00B77AEA" w:rsidP="00B77AEA">
            <w:r w:rsidRPr="00B77AEA">
              <w:t>Liên kết ChEMBL với dữ liệu nhãn FDA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E681D51" w14:textId="77777777" w:rsidR="00B77AEA" w:rsidRPr="00B77AEA" w:rsidRDefault="00B77AEA" w:rsidP="00B77AEA">
            <w:r w:rsidRPr="00B77AEA">
              <w:t>http://www.nghiencuuthuoc.com/2025/05/chembl-35-lien-ket-chembl-voi-du-lieu_17.html</w:t>
            </w:r>
          </w:p>
        </w:tc>
      </w:tr>
      <w:tr w:rsidR="00B77AEA" w:rsidRPr="00B77AEA" w14:paraId="5E181BE3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08BF831" w14:textId="77777777" w:rsidR="00B77AEA" w:rsidRPr="00B77AEA" w:rsidRDefault="00B77AEA" w:rsidP="00B77AEA">
            <w:r w:rsidRPr="00B77AEA"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4BD6F67" w14:textId="77777777" w:rsidR="00B77AEA" w:rsidRPr="00B77AEA" w:rsidRDefault="00B77AEA" w:rsidP="00B77AEA">
            <w:r w:rsidRPr="00B77AEA">
              <w:t>Annotating ChEMBL targets with PDB structures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267A925" w14:textId="77777777" w:rsidR="00B77AEA" w:rsidRPr="00B77AEA" w:rsidRDefault="00B77AEA" w:rsidP="00B77AEA">
            <w:r w:rsidRPr="00B77AEA">
              <w:t>Chú thích target ChEMBL bằng cấu trúc PDB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DD0CB67" w14:textId="77777777" w:rsidR="00B77AEA" w:rsidRPr="00B77AEA" w:rsidRDefault="00B77AEA" w:rsidP="00B77AEA">
            <w:r w:rsidRPr="00B77AEA">
              <w:t>http://www.nghiencuuthuoc.com/2025/05/chembl-35-chu-thich-target-chembl-bang.html</w:t>
            </w:r>
          </w:p>
        </w:tc>
      </w:tr>
      <w:tr w:rsidR="00B77AEA" w:rsidRPr="00B77AEA" w14:paraId="17308B99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DF2BBC3" w14:textId="77777777" w:rsidR="00B77AEA" w:rsidRPr="00B77AEA" w:rsidRDefault="00B77AEA" w:rsidP="00B77AEA">
            <w:r w:rsidRPr="00B77AEA">
              <w:t>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41A220C" w14:textId="77777777" w:rsidR="00B77AEA" w:rsidRPr="00B77AEA" w:rsidRDefault="00B77AEA" w:rsidP="00B77AEA">
            <w:r w:rsidRPr="00B77AEA">
              <w:t>Integrating adverse event data (SIDER/FAERS)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9990A04" w14:textId="77777777" w:rsidR="00B77AEA" w:rsidRPr="00B77AEA" w:rsidRDefault="00B77AEA" w:rsidP="00B77AEA">
            <w:r w:rsidRPr="00B77AEA">
              <w:t>Tích hợp dữ liệu tác dụng phụ (SIDER/FAERS)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F220542" w14:textId="77777777" w:rsidR="00B77AEA" w:rsidRPr="00B77AEA" w:rsidRDefault="00B77AEA" w:rsidP="00B77AEA">
            <w:r w:rsidRPr="00B77AEA">
              <w:t>http://www.nghiencuuthuoc.com/2025/05/chembl-35-tich-hop-du-lieu-tac-dung-phu.html</w:t>
            </w:r>
          </w:p>
        </w:tc>
      </w:tr>
      <w:tr w:rsidR="00B77AEA" w:rsidRPr="00B77AEA" w14:paraId="78127704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C681F29" w14:textId="77777777" w:rsidR="00B77AEA" w:rsidRPr="00B77AEA" w:rsidRDefault="00B77AEA" w:rsidP="00B77AEA">
            <w:r w:rsidRPr="00B77AEA">
              <w:t>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18032AD" w14:textId="77777777" w:rsidR="00B77AEA" w:rsidRPr="00B77AEA" w:rsidRDefault="00B77AEA" w:rsidP="00B77AEA">
            <w:r w:rsidRPr="00B77AEA">
              <w:t>Gene–compound mapping with bioactivity overlays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E24D4F7" w14:textId="77777777" w:rsidR="00B77AEA" w:rsidRPr="00B77AEA" w:rsidRDefault="00B77AEA" w:rsidP="00B77AEA">
            <w:r w:rsidRPr="00B77AEA">
              <w:t>Ánh xạ gene – hợp chất với lớp phủ hoạt tính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60AD176" w14:textId="77777777" w:rsidR="00B77AEA" w:rsidRPr="00B77AEA" w:rsidRDefault="00B77AEA" w:rsidP="00B77AEA">
            <w:r w:rsidRPr="00B77AEA">
              <w:t>http://www.nghiencuuthuoc.com/2025/05/chembl-35-anh-xa-gene-hop-chat-voi-lop.html</w:t>
            </w:r>
          </w:p>
        </w:tc>
      </w:tr>
      <w:tr w:rsidR="00B77AEA" w:rsidRPr="00B77AEA" w14:paraId="7616E269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76CC032" w14:textId="77777777" w:rsidR="00B77AEA" w:rsidRPr="00B77AEA" w:rsidRDefault="00B77AEA" w:rsidP="00B77AEA">
            <w:r w:rsidRPr="00B77AEA">
              <w:t>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2164629" w14:textId="77777777" w:rsidR="00B77AEA" w:rsidRPr="00B77AEA" w:rsidRDefault="00B77AEA" w:rsidP="00B77AEA">
            <w:r w:rsidRPr="00B77AEA">
              <w:t>ChEMBL + BindingDB similarity validation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B8E6072" w14:textId="77777777" w:rsidR="00B77AEA" w:rsidRPr="00B77AEA" w:rsidRDefault="00B77AEA" w:rsidP="00B77AEA">
            <w:r w:rsidRPr="00B77AEA">
              <w:t>So sánh tương đồng giữa ChEMBL và BindingDB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016CF2E" w14:textId="77777777" w:rsidR="00B77AEA" w:rsidRPr="00B77AEA" w:rsidRDefault="00B77AEA" w:rsidP="00B77AEA">
            <w:r w:rsidRPr="00B77AEA">
              <w:t>http://www.nghiencuuthuoc.com/2025/05/chembl-35-so-sanh-tuong-ong-giua-chembl.html</w:t>
            </w:r>
          </w:p>
        </w:tc>
      </w:tr>
      <w:tr w:rsidR="00B77AEA" w:rsidRPr="00B77AEA" w14:paraId="6428152E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6F8DA04" w14:textId="77777777" w:rsidR="00B77AEA" w:rsidRPr="00B77AEA" w:rsidRDefault="00B77AEA" w:rsidP="00B77AEA">
            <w:r w:rsidRPr="00B77AEA">
              <w:t>89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3D0BFAA" w14:textId="77777777" w:rsidR="00B77AEA" w:rsidRPr="00B77AEA" w:rsidRDefault="00B77AEA" w:rsidP="00B77AEA">
            <w:r w:rsidRPr="00B77AEA">
              <w:t>Converting ChEMBL SMILES to InChIKeys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A55D266" w14:textId="77777777" w:rsidR="00B77AEA" w:rsidRPr="00B77AEA" w:rsidRDefault="00B77AEA" w:rsidP="00B77AEA">
            <w:r w:rsidRPr="00B77AEA">
              <w:t>Chuyển SMILES từ ChEMBL thành InChIKey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9754D6D" w14:textId="77777777" w:rsidR="00B77AEA" w:rsidRPr="00B77AEA" w:rsidRDefault="00B77AEA" w:rsidP="00B77AEA">
            <w:r w:rsidRPr="00B77AEA">
              <w:t>http://www.nghiencuuthuoc.com/2025/05/chembl-35-chuyen-smiles-tu-chembl-thanh.html</w:t>
            </w:r>
          </w:p>
        </w:tc>
      </w:tr>
      <w:tr w:rsidR="00B77AEA" w:rsidRPr="00B77AEA" w14:paraId="51B279E3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0C16398" w14:textId="77777777" w:rsidR="00B77AEA" w:rsidRPr="00B77AEA" w:rsidRDefault="00B77AEA" w:rsidP="00B77AEA">
            <w:r w:rsidRPr="00B77AEA"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616AEE9" w14:textId="77777777" w:rsidR="00B77AEA" w:rsidRPr="00B77AEA" w:rsidRDefault="00B77AEA" w:rsidP="00B77AEA">
            <w:r w:rsidRPr="00B77AEA">
              <w:t>Merging ChEMBL with chemical vendor 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F4101AD" w14:textId="77777777" w:rsidR="00B77AEA" w:rsidRPr="00B77AEA" w:rsidRDefault="00B77AEA" w:rsidP="00B77AEA">
            <w:r w:rsidRPr="00B77AEA">
              <w:t>Gộp ChEMBL với dữ liệu nhà cung cấp hóa chất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BEA2C4E" w14:textId="77777777" w:rsidR="00B77AEA" w:rsidRPr="00B77AEA" w:rsidRDefault="00B77AEA" w:rsidP="00B77AEA">
            <w:r w:rsidRPr="00B77AEA">
              <w:t>http://www.nghiencuuthuoc.com/2025/05/chembl-35-gop-chembl-voi-du-lieu-nha.html</w:t>
            </w:r>
          </w:p>
        </w:tc>
      </w:tr>
      <w:tr w:rsidR="00B77AEA" w:rsidRPr="00B77AEA" w14:paraId="583E5C15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6FAD33B" w14:textId="77777777" w:rsidR="00B77AEA" w:rsidRPr="00B77AEA" w:rsidRDefault="00B77AEA" w:rsidP="00B77AEA">
            <w:r w:rsidRPr="00B77AEA">
              <w:t>91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F864924" w14:textId="77777777" w:rsidR="00B77AEA" w:rsidRPr="00B77AEA" w:rsidRDefault="00B77AEA" w:rsidP="00B77AEA">
            <w:r w:rsidRPr="00B77AEA">
              <w:t>Case study: JAK inhibitors from ChEMBL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DB0A139" w14:textId="77777777" w:rsidR="00B77AEA" w:rsidRPr="00B77AEA" w:rsidRDefault="00B77AEA" w:rsidP="00B77AEA">
            <w:r w:rsidRPr="00B77AEA">
              <w:t>Ca lâm sàng: chất ức chế JAK từ ChEMBL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C25FBEB" w14:textId="77777777" w:rsidR="00B77AEA" w:rsidRPr="00B77AEA" w:rsidRDefault="00B77AEA" w:rsidP="00B77AEA">
            <w:r w:rsidRPr="00B77AEA">
              <w:t>http://www.nghiencuuthuoc.com/2025/05/chembl-35-ca-lam-sang-chat-uc-che-jak.html</w:t>
            </w:r>
          </w:p>
        </w:tc>
      </w:tr>
      <w:tr w:rsidR="00B77AEA" w:rsidRPr="00B77AEA" w14:paraId="389FF358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B5F7941" w14:textId="77777777" w:rsidR="00B77AEA" w:rsidRPr="00B77AEA" w:rsidRDefault="00B77AEA" w:rsidP="00B77AEA">
            <w:r w:rsidRPr="00B77AEA">
              <w:lastRenderedPageBreak/>
              <w:t>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8BB9478" w14:textId="77777777" w:rsidR="00B77AEA" w:rsidRPr="00B77AEA" w:rsidRDefault="00B77AEA" w:rsidP="00B77AEA">
            <w:r w:rsidRPr="00B77AEA">
              <w:t>Finding selective COX-2 inhibitors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F3BA21F" w14:textId="77777777" w:rsidR="00B77AEA" w:rsidRPr="00B77AEA" w:rsidRDefault="00B77AEA" w:rsidP="00B77AEA">
            <w:r w:rsidRPr="00B77AEA">
              <w:t>Tìm các chất ức chế COX-2 chọn lọc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DC779FF" w14:textId="77777777" w:rsidR="00B77AEA" w:rsidRPr="00B77AEA" w:rsidRDefault="00B77AEA" w:rsidP="00B77AEA">
            <w:r w:rsidRPr="00B77AEA">
              <w:t>http://www.nghiencuuthuoc.com/2025/05/chembl-35-tim-cac-chat-uc-che-cox-2.html</w:t>
            </w:r>
          </w:p>
        </w:tc>
      </w:tr>
      <w:tr w:rsidR="00B77AEA" w:rsidRPr="00B77AEA" w14:paraId="7E0DC97A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B474A49" w14:textId="77777777" w:rsidR="00B77AEA" w:rsidRPr="00B77AEA" w:rsidRDefault="00B77AEA" w:rsidP="00B77AEA">
            <w:r w:rsidRPr="00B77AEA">
              <w:t>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8F9D220" w14:textId="77777777" w:rsidR="00B77AEA" w:rsidRPr="00B77AEA" w:rsidRDefault="00B77AEA" w:rsidP="00B77AEA">
            <w:r w:rsidRPr="00B77AEA">
              <w:t>Comparative analysis of antihypertensive agents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2FED5FE" w14:textId="77777777" w:rsidR="00B77AEA" w:rsidRPr="00B77AEA" w:rsidRDefault="00B77AEA" w:rsidP="00B77AEA">
            <w:r w:rsidRPr="00B77AEA">
              <w:t>Phân tích so sánh thuốc hạ huyết áp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56425DF" w14:textId="77777777" w:rsidR="00B77AEA" w:rsidRPr="00B77AEA" w:rsidRDefault="00B77AEA" w:rsidP="00B77AEA">
            <w:r w:rsidRPr="00B77AEA">
              <w:t>http://www.nghiencuuthuoc.com/2025/05/chembl-35-phan-tich-so-sanh-thuoc-ha.html</w:t>
            </w:r>
          </w:p>
        </w:tc>
      </w:tr>
      <w:tr w:rsidR="00B77AEA" w:rsidRPr="00B77AEA" w14:paraId="1CB44B5B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1F75BFB" w14:textId="77777777" w:rsidR="00B77AEA" w:rsidRPr="00B77AEA" w:rsidRDefault="00B77AEA" w:rsidP="00B77AEA">
            <w:r w:rsidRPr="00B77AEA">
              <w:t>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990A664" w14:textId="77777777" w:rsidR="00B77AEA" w:rsidRPr="00B77AEA" w:rsidRDefault="00B77AEA" w:rsidP="00B77AEA">
            <w:r w:rsidRPr="00B77AEA">
              <w:t>Mechanism-of-action clustering of ChEMBL drugs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D4C2E0E" w14:textId="77777777" w:rsidR="00B77AEA" w:rsidRPr="00B77AEA" w:rsidRDefault="00B77AEA" w:rsidP="00B77AEA">
            <w:r w:rsidRPr="00B77AEA">
              <w:t>Phân nhóm theo cơ chế tác dụng của thuốc ChEMBL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E8FC638" w14:textId="77777777" w:rsidR="00B77AEA" w:rsidRPr="00B77AEA" w:rsidRDefault="00B77AEA" w:rsidP="00B77AEA">
            <w:r w:rsidRPr="00B77AEA">
              <w:t>http://www.nghiencuuthuoc.com/2025/05/chembl-35-phan-nhom-theo-co-che-tac.html</w:t>
            </w:r>
          </w:p>
        </w:tc>
      </w:tr>
      <w:tr w:rsidR="00B77AEA" w:rsidRPr="00B77AEA" w14:paraId="645DD0D5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BBBA305" w14:textId="77777777" w:rsidR="00B77AEA" w:rsidRPr="00B77AEA" w:rsidRDefault="00B77AEA" w:rsidP="00B77AEA">
            <w:r w:rsidRPr="00B77AEA">
              <w:t>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869E329" w14:textId="77777777" w:rsidR="00B77AEA" w:rsidRPr="00B77AEA" w:rsidRDefault="00B77AEA" w:rsidP="00B77AEA">
            <w:r w:rsidRPr="00B77AEA">
              <w:t>Extracting structure alerts for toxicity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13C8EC3" w14:textId="77777777" w:rsidR="00B77AEA" w:rsidRPr="00B77AEA" w:rsidRDefault="00B77AEA" w:rsidP="00B77AEA">
            <w:r w:rsidRPr="00B77AEA">
              <w:t>Trích xuất tín hiệu cấu trúc gây độc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B3D93D9" w14:textId="77777777" w:rsidR="00B77AEA" w:rsidRPr="00B77AEA" w:rsidRDefault="00B77AEA" w:rsidP="00B77AEA">
            <w:r w:rsidRPr="00B77AEA">
              <w:t>http://www.nghiencuuthuoc.com/2025/05/chembl-35-trich-xuat-tin-hieu-cau-truc.html</w:t>
            </w:r>
          </w:p>
        </w:tc>
      </w:tr>
      <w:tr w:rsidR="00B77AEA" w:rsidRPr="00B77AEA" w14:paraId="2C500A3B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E2175E2" w14:textId="77777777" w:rsidR="00B77AEA" w:rsidRPr="00B77AEA" w:rsidRDefault="00B77AEA" w:rsidP="00B77AEA">
            <w:r w:rsidRPr="00B77AEA">
              <w:t>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4B45EA1" w14:textId="77777777" w:rsidR="00B77AEA" w:rsidRPr="00B77AEA" w:rsidRDefault="00B77AEA" w:rsidP="00B77AEA">
            <w:r w:rsidRPr="00B77AEA">
              <w:t>Multi-task learning for pan-target inhibition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69F2652" w14:textId="77777777" w:rsidR="00B77AEA" w:rsidRPr="00B77AEA" w:rsidRDefault="00B77AEA" w:rsidP="00B77AEA">
            <w:r w:rsidRPr="00B77AEA">
              <w:t>Học đa nhiệm cho ức chế toàn đích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28DFDD7" w14:textId="77777777" w:rsidR="00B77AEA" w:rsidRPr="00B77AEA" w:rsidRDefault="00B77AEA" w:rsidP="00B77AEA">
            <w:r w:rsidRPr="00B77AEA">
              <w:t>http://www.nghiencuuthuoc.com/2025/05/chembl-35-hoc-nhiem-cho-uc-che-toan-ich.html</w:t>
            </w:r>
          </w:p>
        </w:tc>
      </w:tr>
      <w:tr w:rsidR="00B77AEA" w:rsidRPr="00B77AEA" w14:paraId="53AA5B92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5A54D35" w14:textId="77777777" w:rsidR="00B77AEA" w:rsidRPr="00B77AEA" w:rsidRDefault="00B77AEA" w:rsidP="00B77AEA">
            <w:r w:rsidRPr="00B77AEA">
              <w:t>97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18FA095" w14:textId="77777777" w:rsidR="00B77AEA" w:rsidRPr="00B77AEA" w:rsidRDefault="00B77AEA" w:rsidP="00B77AEA">
            <w:r w:rsidRPr="00B77AEA">
              <w:t>Matched molecular pair analysis from ChEMBL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E101BB0" w14:textId="77777777" w:rsidR="00B77AEA" w:rsidRPr="00B77AEA" w:rsidRDefault="00B77AEA" w:rsidP="00B77AEA">
            <w:r w:rsidRPr="00B77AEA">
              <w:t>Phân tích cặp phân tử giống nhau từ ChEMBL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B032B8B" w14:textId="77777777" w:rsidR="00B77AEA" w:rsidRPr="00B77AEA" w:rsidRDefault="00B77AEA" w:rsidP="00B77AEA">
            <w:r w:rsidRPr="00B77AEA">
              <w:t>http://www.nghiencuuthuoc.com/2025/05/chembl-35-phan-tich-cap-phan-tu-giong.html</w:t>
            </w:r>
          </w:p>
        </w:tc>
      </w:tr>
      <w:tr w:rsidR="00B77AEA" w:rsidRPr="00B77AEA" w14:paraId="05301D97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987D558" w14:textId="77777777" w:rsidR="00B77AEA" w:rsidRPr="00B77AEA" w:rsidRDefault="00B77AEA" w:rsidP="00B77AEA">
            <w:r w:rsidRPr="00B77AEA">
              <w:t>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B105A9F" w14:textId="77777777" w:rsidR="00B77AEA" w:rsidRPr="00B77AEA" w:rsidRDefault="00B77AEA" w:rsidP="00B77AEA">
            <w:r w:rsidRPr="00B77AEA">
              <w:t>Drug synergy potential prediction using ChEMBL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D7174CE" w14:textId="77777777" w:rsidR="00B77AEA" w:rsidRPr="00B77AEA" w:rsidRDefault="00B77AEA" w:rsidP="00B77AEA">
            <w:r w:rsidRPr="00B77AEA">
              <w:t>Dự đoán tiềm năng hiệp đồng thuốc từ ChEMBL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49AE42B" w14:textId="77777777" w:rsidR="00B77AEA" w:rsidRPr="00B77AEA" w:rsidRDefault="00B77AEA" w:rsidP="00B77AEA">
            <w:r w:rsidRPr="00B77AEA">
              <w:t>http://www.nghiencuuthuoc.com/2025/05/chembl-35-du-oan-tiem-nang-hiep-ong.html</w:t>
            </w:r>
          </w:p>
        </w:tc>
      </w:tr>
      <w:tr w:rsidR="00B77AEA" w:rsidRPr="00B77AEA" w14:paraId="483E1475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1EBE6C6" w14:textId="77777777" w:rsidR="00B77AEA" w:rsidRPr="00B77AEA" w:rsidRDefault="00B77AEA" w:rsidP="00B77AEA">
            <w:r w:rsidRPr="00B77AEA">
              <w:t>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2010741" w14:textId="77777777" w:rsidR="00B77AEA" w:rsidRPr="00B77AEA" w:rsidRDefault="00B77AEA" w:rsidP="00B77AEA">
            <w:r w:rsidRPr="00B77AEA">
              <w:t>Epigenetic modulator screening via ChEMBL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C8033D6" w14:textId="77777777" w:rsidR="00B77AEA" w:rsidRPr="00B77AEA" w:rsidRDefault="00B77AEA" w:rsidP="00B77AEA">
            <w:r w:rsidRPr="00B77AEA">
              <w:t>Sàng lọc chất điều biến epigenetic qua ChEMBL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D516FE2" w14:textId="77777777" w:rsidR="00B77AEA" w:rsidRPr="00B77AEA" w:rsidRDefault="00B77AEA" w:rsidP="00B77AEA">
            <w:r w:rsidRPr="00B77AEA">
              <w:t>http://www.nghiencuuthuoc.com/2025/05/chembl-35-sang-loc-chat-ieu-bien.html</w:t>
            </w:r>
          </w:p>
        </w:tc>
      </w:tr>
      <w:tr w:rsidR="00B77AEA" w:rsidRPr="00B77AEA" w14:paraId="5A61231B" w14:textId="77777777" w:rsidTr="00B77AE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0A3A0CD" w14:textId="77777777" w:rsidR="00B77AEA" w:rsidRPr="00B77AEA" w:rsidRDefault="00B77AEA" w:rsidP="00B77AEA">
            <w:r w:rsidRPr="00B77AEA"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05C9935" w14:textId="77777777" w:rsidR="00B77AEA" w:rsidRPr="00B77AEA" w:rsidRDefault="00B77AEA" w:rsidP="00B77AEA">
            <w:r w:rsidRPr="00B77AEA">
              <w:t>Rare disease drug lead identification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B6E840F" w14:textId="77777777" w:rsidR="00B77AEA" w:rsidRPr="00B77AEA" w:rsidRDefault="00B77AEA" w:rsidP="00B77AEA">
            <w:r w:rsidRPr="00B77AEA">
              <w:t>Tìm kiếm hợp chất lead cho bệnh hiếm gặp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9CD0C64" w14:textId="77777777" w:rsidR="00B77AEA" w:rsidRPr="00B77AEA" w:rsidRDefault="00B77AEA" w:rsidP="00B77AEA">
            <w:r w:rsidRPr="00B77AEA">
              <w:t>http://www.nghiencuuthuoc.com/2025/05/chembl-35-tim-kiem-hop-chat-lead-cho_16.html</w:t>
            </w:r>
          </w:p>
        </w:tc>
      </w:tr>
    </w:tbl>
    <w:p w14:paraId="5B8CA749" w14:textId="77777777" w:rsidR="0095288F" w:rsidRDefault="0095288F" w:rsidP="00205946"/>
    <w:p w14:paraId="3DFA8B9D" w14:textId="77777777" w:rsidR="00FC6697" w:rsidRPr="000358FF" w:rsidRDefault="00FC6697" w:rsidP="00FC6697">
      <w:pPr>
        <w:tabs>
          <w:tab w:val="left" w:pos="2610"/>
        </w:tabs>
      </w:pPr>
    </w:p>
    <w:sectPr w:rsidR="00FC6697" w:rsidRPr="000358FF" w:rsidSect="008D1AE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94CF3"/>
    <w:multiLevelType w:val="multilevel"/>
    <w:tmpl w:val="9D1E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7C476C"/>
    <w:multiLevelType w:val="multilevel"/>
    <w:tmpl w:val="7C2A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3139792">
    <w:abstractNumId w:val="0"/>
  </w:num>
  <w:num w:numId="2" w16cid:durableId="1863713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0B"/>
    <w:rsid w:val="000358FF"/>
    <w:rsid w:val="001D6B11"/>
    <w:rsid w:val="002008B2"/>
    <w:rsid w:val="00205946"/>
    <w:rsid w:val="00294FFE"/>
    <w:rsid w:val="002D7F48"/>
    <w:rsid w:val="00374789"/>
    <w:rsid w:val="00385054"/>
    <w:rsid w:val="003A20C3"/>
    <w:rsid w:val="003C4214"/>
    <w:rsid w:val="0040225D"/>
    <w:rsid w:val="004C54F6"/>
    <w:rsid w:val="0051398C"/>
    <w:rsid w:val="0053101B"/>
    <w:rsid w:val="005B6D6F"/>
    <w:rsid w:val="005C5F7C"/>
    <w:rsid w:val="006B0E23"/>
    <w:rsid w:val="00735CEE"/>
    <w:rsid w:val="00873F57"/>
    <w:rsid w:val="008D1AE9"/>
    <w:rsid w:val="00951553"/>
    <w:rsid w:val="00951937"/>
    <w:rsid w:val="0095288F"/>
    <w:rsid w:val="00A2555A"/>
    <w:rsid w:val="00A37F05"/>
    <w:rsid w:val="00A76BE5"/>
    <w:rsid w:val="00AB6FA5"/>
    <w:rsid w:val="00B2101D"/>
    <w:rsid w:val="00B77AEA"/>
    <w:rsid w:val="00BD16DF"/>
    <w:rsid w:val="00C32FE2"/>
    <w:rsid w:val="00C6740B"/>
    <w:rsid w:val="00D27786"/>
    <w:rsid w:val="00D9425B"/>
    <w:rsid w:val="00DF3CE9"/>
    <w:rsid w:val="00E04C35"/>
    <w:rsid w:val="00E430B7"/>
    <w:rsid w:val="00E44CE5"/>
    <w:rsid w:val="00EE2FDF"/>
    <w:rsid w:val="00FC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822C1A"/>
  <w15:chartTrackingRefBased/>
  <w15:docId w15:val="{6479B966-AB77-4366-8EE4-EA67BD3A8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30"/>
        <w:szCs w:val="30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4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4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40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40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40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40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40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40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40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4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4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40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40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40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40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40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40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40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4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40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40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4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4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4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4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4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4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4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74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4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4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4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067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ghiencuuthuoc.com/2025/05/khai-thac-du-lieu-chembl35-trong-tri.html" TargetMode="External"/><Relationship Id="rId5" Type="http://schemas.openxmlformats.org/officeDocument/2006/relationships/hyperlink" Target="http://www.nghiencuuthuoc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~WRL2329.tmp</Template>
  <TotalTime>102</TotalTime>
  <Pages>1</Pages>
  <Words>2867</Words>
  <Characters>16347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Nghiên Cứu Thuốc</dc:creator>
  <cp:keywords/>
  <dc:description/>
  <cp:lastModifiedBy>Nghiên Cứu Thuốc</cp:lastModifiedBy>
  <cp:revision>5</cp:revision>
  <dcterms:created xsi:type="dcterms:W3CDTF">2025-05-18T01:06:00Z</dcterms:created>
  <dcterms:modified xsi:type="dcterms:W3CDTF">2025-05-18T08:39:00Z</dcterms:modified>
</cp:coreProperties>
</file>