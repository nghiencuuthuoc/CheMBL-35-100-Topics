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47ED" w:rsidRPr="00A547ED" w:rsidRDefault="00A547ED" w:rsidP="00A547ED">
      <w:pPr>
        <w:rPr>
          <w:b/>
          <w:bCs/>
        </w:rPr>
      </w:pPr>
      <w:r w:rsidRPr="00A547ED">
        <w:rPr>
          <w:rFonts w:ascii="Segoe UI Emoji" w:hAnsi="Segoe UI Emoji" w:cs="Segoe UI Emoji"/>
          <w:b/>
          <w:bCs/>
        </w:rPr>
        <w:t>🚀</w:t>
      </w:r>
      <w:r w:rsidRPr="00A547ED">
        <w:rPr>
          <w:b/>
          <w:bCs/>
        </w:rPr>
        <w:t xml:space="preserve"> 100 Ways to Unlock the Power of ChEMBL_35 for Drug Discovery &amp; Development</w:t>
      </w:r>
    </w:p>
    <w:p w:rsidR="00A547ED" w:rsidRPr="00A547ED" w:rsidRDefault="00A547ED" w:rsidP="00A547ED">
      <w:r w:rsidRPr="00A547ED">
        <w:t xml:space="preserve">If you're working in pharmaceutical R&amp;D, bioinformatics, or machine learning for drug design, this is for you! </w:t>
      </w:r>
      <w:r w:rsidRPr="00A547ED">
        <w:rPr>
          <w:rFonts w:ascii="Segoe UI Emoji" w:hAnsi="Segoe UI Emoji" w:cs="Segoe UI Emoji"/>
        </w:rPr>
        <w:t>📊</w:t>
      </w:r>
    </w:p>
    <w:p w:rsidR="00A547ED" w:rsidRPr="00A547ED" w:rsidRDefault="00A547ED" w:rsidP="00A547ED">
      <w:r w:rsidRPr="00A547ED">
        <w:t xml:space="preserve">Over the past few months, I’ve been integrating </w:t>
      </w:r>
      <w:r w:rsidRPr="00A547ED">
        <w:rPr>
          <w:b/>
          <w:bCs/>
        </w:rPr>
        <w:t>ChEMBL_35</w:t>
      </w:r>
      <w:r w:rsidRPr="00A547ED">
        <w:t xml:space="preserve"> with </w:t>
      </w:r>
      <w:r w:rsidRPr="00A547ED">
        <w:rPr>
          <w:b/>
          <w:bCs/>
        </w:rPr>
        <w:t>RDKit</w:t>
      </w:r>
      <w:r w:rsidRPr="00A547ED">
        <w:t xml:space="preserve">, </w:t>
      </w:r>
      <w:r w:rsidRPr="00A547ED">
        <w:rPr>
          <w:b/>
          <w:bCs/>
        </w:rPr>
        <w:t>PostgreSQL</w:t>
      </w:r>
      <w:r w:rsidRPr="00A547ED">
        <w:t xml:space="preserve">, and </w:t>
      </w:r>
      <w:r w:rsidRPr="00A547ED">
        <w:rPr>
          <w:b/>
          <w:bCs/>
        </w:rPr>
        <w:t>Python</w:t>
      </w:r>
      <w:r w:rsidRPr="00A547ED">
        <w:t xml:space="preserve">, and I’m excited to share </w:t>
      </w:r>
      <w:r w:rsidRPr="00A547ED">
        <w:rPr>
          <w:b/>
          <w:bCs/>
        </w:rPr>
        <w:t>100 high-impact topics</w:t>
      </w:r>
      <w:r w:rsidRPr="00A547ED">
        <w:t xml:space="preserve"> that demonstrate how this public bioactivity database can supercharge your research pipeline—from hit discovery to clinical strategy.</w:t>
      </w:r>
    </w:p>
    <w:p w:rsidR="00A547ED" w:rsidRPr="00A547ED" w:rsidRDefault="00A547ED" w:rsidP="00A547ED">
      <w:pPr>
        <w:rPr>
          <w:b/>
          <w:bCs/>
        </w:rPr>
      </w:pPr>
      <w:r w:rsidRPr="00A547ED">
        <w:rPr>
          <w:rFonts w:ascii="Segoe UI Emoji" w:hAnsi="Segoe UI Emoji" w:cs="Segoe UI Emoji"/>
          <w:b/>
          <w:bCs/>
        </w:rPr>
        <w:t>🔬</w:t>
      </w:r>
      <w:r w:rsidRPr="00A547ED">
        <w:rPr>
          <w:b/>
          <w:bCs/>
        </w:rPr>
        <w:t xml:space="preserve"> Why ChEMBL_35?</w:t>
      </w:r>
    </w:p>
    <w:p w:rsidR="00A547ED" w:rsidRPr="00A547ED" w:rsidRDefault="00A547ED" w:rsidP="00A547ED">
      <w:r w:rsidRPr="00A547ED">
        <w:t>ChEMBL_35 is a treasure trove of curated bioactivity data from medicinal chemistry literature, including:</w:t>
      </w:r>
    </w:p>
    <w:p w:rsidR="00A547ED" w:rsidRPr="00A547ED" w:rsidRDefault="00A547ED" w:rsidP="00A547ED">
      <w:pPr>
        <w:numPr>
          <w:ilvl w:val="0"/>
          <w:numId w:val="1"/>
        </w:numPr>
      </w:pPr>
      <w:r w:rsidRPr="00A547ED">
        <w:t xml:space="preserve">Over </w:t>
      </w:r>
      <w:r w:rsidRPr="00A547ED">
        <w:rPr>
          <w:b/>
          <w:bCs/>
        </w:rPr>
        <w:t>2 million compounds</w:t>
      </w:r>
    </w:p>
    <w:p w:rsidR="00A547ED" w:rsidRPr="00A547ED" w:rsidRDefault="00A547ED" w:rsidP="00A547ED">
      <w:pPr>
        <w:numPr>
          <w:ilvl w:val="0"/>
          <w:numId w:val="1"/>
        </w:numPr>
      </w:pPr>
      <w:r w:rsidRPr="00A547ED">
        <w:t xml:space="preserve">Hundreds of thousands of </w:t>
      </w:r>
      <w:r w:rsidRPr="00A547ED">
        <w:rPr>
          <w:b/>
          <w:bCs/>
        </w:rPr>
        <w:t>IC50, Ki, EC50</w:t>
      </w:r>
      <w:r w:rsidRPr="00A547ED">
        <w:t xml:space="preserve"> values</w:t>
      </w:r>
    </w:p>
    <w:p w:rsidR="00A547ED" w:rsidRPr="00A547ED" w:rsidRDefault="00A547ED" w:rsidP="00A547ED">
      <w:pPr>
        <w:numPr>
          <w:ilvl w:val="0"/>
          <w:numId w:val="1"/>
        </w:numPr>
      </w:pPr>
      <w:r w:rsidRPr="00A547ED">
        <w:t xml:space="preserve">Links to </w:t>
      </w:r>
      <w:r w:rsidRPr="00A547ED">
        <w:rPr>
          <w:b/>
          <w:bCs/>
        </w:rPr>
        <w:t>targets</w:t>
      </w:r>
      <w:r w:rsidRPr="00A547ED">
        <w:t xml:space="preserve">, </w:t>
      </w:r>
      <w:r w:rsidRPr="00A547ED">
        <w:rPr>
          <w:b/>
          <w:bCs/>
        </w:rPr>
        <w:t>pathways</w:t>
      </w:r>
      <w:r w:rsidRPr="00A547ED">
        <w:t xml:space="preserve">, and </w:t>
      </w:r>
      <w:r w:rsidRPr="00A547ED">
        <w:rPr>
          <w:b/>
          <w:bCs/>
        </w:rPr>
        <w:t>clinical phases</w:t>
      </w:r>
    </w:p>
    <w:p w:rsidR="00A547ED" w:rsidRPr="00A547ED" w:rsidRDefault="00A547ED" w:rsidP="00A547ED">
      <w:pPr>
        <w:rPr>
          <w:b/>
          <w:bCs/>
        </w:rPr>
      </w:pPr>
      <w:r w:rsidRPr="00A547ED">
        <w:rPr>
          <w:rFonts w:ascii="Segoe UI Emoji" w:hAnsi="Segoe UI Emoji" w:cs="Segoe UI Emoji"/>
          <w:b/>
          <w:bCs/>
        </w:rPr>
        <w:t>💡</w:t>
      </w:r>
      <w:r w:rsidRPr="00A547ED">
        <w:rPr>
          <w:b/>
          <w:bCs/>
        </w:rPr>
        <w:t xml:space="preserve"> What Can You Do with It?</w:t>
      </w:r>
    </w:p>
    <w:p w:rsidR="00A547ED" w:rsidRPr="00A547ED" w:rsidRDefault="00A547ED" w:rsidP="00A547ED">
      <w:r w:rsidRPr="00A547ED">
        <w:t>Here are just a few ideas:</w:t>
      </w:r>
    </w:p>
    <w:p w:rsidR="00A547ED" w:rsidRPr="00A547ED" w:rsidRDefault="00A547ED" w:rsidP="00A547ED">
      <w:pPr>
        <w:numPr>
          <w:ilvl w:val="0"/>
          <w:numId w:val="2"/>
        </w:numPr>
      </w:pPr>
      <w:r w:rsidRPr="00A547ED">
        <w:t xml:space="preserve">Predict bioactivity using </w:t>
      </w:r>
      <w:r w:rsidRPr="00A547ED">
        <w:rPr>
          <w:b/>
          <w:bCs/>
        </w:rPr>
        <w:t>QSAR models</w:t>
      </w:r>
    </w:p>
    <w:p w:rsidR="00A547ED" w:rsidRPr="00A547ED" w:rsidRDefault="00A547ED" w:rsidP="00A547ED">
      <w:pPr>
        <w:numPr>
          <w:ilvl w:val="0"/>
          <w:numId w:val="2"/>
        </w:numPr>
      </w:pPr>
      <w:r w:rsidRPr="00A547ED">
        <w:t xml:space="preserve">Mine </w:t>
      </w:r>
      <w:r w:rsidRPr="00A547ED">
        <w:rPr>
          <w:b/>
          <w:bCs/>
        </w:rPr>
        <w:t>lead-like molecules</w:t>
      </w:r>
      <w:r w:rsidRPr="00A547ED">
        <w:t xml:space="preserve"> and filter using </w:t>
      </w:r>
      <w:r w:rsidRPr="00A547ED">
        <w:rPr>
          <w:b/>
          <w:bCs/>
        </w:rPr>
        <w:t>Lipinski’s Rule of 5</w:t>
      </w:r>
    </w:p>
    <w:p w:rsidR="00A547ED" w:rsidRPr="00A547ED" w:rsidRDefault="00A547ED" w:rsidP="00A547ED">
      <w:pPr>
        <w:numPr>
          <w:ilvl w:val="0"/>
          <w:numId w:val="2"/>
        </w:numPr>
      </w:pPr>
      <w:r w:rsidRPr="00A547ED">
        <w:t xml:space="preserve">Run </w:t>
      </w:r>
      <w:r w:rsidRPr="00A547ED">
        <w:rPr>
          <w:b/>
          <w:bCs/>
        </w:rPr>
        <w:t>virtual screening</w:t>
      </w:r>
      <w:r w:rsidRPr="00A547ED">
        <w:t xml:space="preserve"> or </w:t>
      </w:r>
      <w:r w:rsidRPr="00A547ED">
        <w:rPr>
          <w:b/>
          <w:bCs/>
        </w:rPr>
        <w:t>SAR analysis</w:t>
      </w:r>
    </w:p>
    <w:p w:rsidR="00A547ED" w:rsidRPr="00A547ED" w:rsidRDefault="00A547ED" w:rsidP="00A547ED">
      <w:pPr>
        <w:numPr>
          <w:ilvl w:val="0"/>
          <w:numId w:val="2"/>
        </w:numPr>
      </w:pPr>
      <w:r w:rsidRPr="00A547ED">
        <w:t xml:space="preserve">Extract </w:t>
      </w:r>
      <w:r w:rsidRPr="00A547ED">
        <w:rPr>
          <w:b/>
          <w:bCs/>
        </w:rPr>
        <w:t>GPCR/kinase inhibitors</w:t>
      </w:r>
    </w:p>
    <w:p w:rsidR="00A547ED" w:rsidRPr="00A547ED" w:rsidRDefault="00A547ED" w:rsidP="00A547ED">
      <w:pPr>
        <w:numPr>
          <w:ilvl w:val="0"/>
          <w:numId w:val="2"/>
        </w:numPr>
      </w:pPr>
      <w:r w:rsidRPr="00A547ED">
        <w:t xml:space="preserve">Build AI-powered platforms with </w:t>
      </w:r>
      <w:r w:rsidRPr="00A547ED">
        <w:rPr>
          <w:b/>
          <w:bCs/>
        </w:rPr>
        <w:t>Streamlit</w:t>
      </w:r>
      <w:r w:rsidRPr="00A547ED">
        <w:t xml:space="preserve"> + </w:t>
      </w:r>
      <w:r w:rsidRPr="00A547ED">
        <w:rPr>
          <w:b/>
          <w:bCs/>
        </w:rPr>
        <w:t>RDKit</w:t>
      </w:r>
    </w:p>
    <w:p w:rsidR="00A547ED" w:rsidRPr="00A547ED" w:rsidRDefault="00A547ED" w:rsidP="00A547ED">
      <w:pPr>
        <w:numPr>
          <w:ilvl w:val="0"/>
          <w:numId w:val="2"/>
        </w:numPr>
      </w:pPr>
      <w:r w:rsidRPr="00A547ED">
        <w:t xml:space="preserve">Link compounds to </w:t>
      </w:r>
      <w:r w:rsidRPr="00A547ED">
        <w:rPr>
          <w:b/>
          <w:bCs/>
        </w:rPr>
        <w:t>PubChem, DrugBank, UniProt, and PDB</w:t>
      </w:r>
    </w:p>
    <w:p w:rsidR="00A547ED" w:rsidRPr="00A547ED" w:rsidRDefault="00A547ED" w:rsidP="00A547ED">
      <w:r w:rsidRPr="00A547ED">
        <w:t>We’ve grouped these 100 topics into 7 categories:</w:t>
      </w:r>
    </w:p>
    <w:p w:rsidR="00A547ED" w:rsidRPr="00A547ED" w:rsidRDefault="00A547ED" w:rsidP="00A547ED">
      <w:pPr>
        <w:numPr>
          <w:ilvl w:val="0"/>
          <w:numId w:val="3"/>
        </w:numPr>
      </w:pPr>
      <w:r w:rsidRPr="00A547ED">
        <w:rPr>
          <w:b/>
          <w:bCs/>
        </w:rPr>
        <w:t>Lead Discovery</w:t>
      </w:r>
    </w:p>
    <w:p w:rsidR="00A547ED" w:rsidRPr="00A547ED" w:rsidRDefault="00A547ED" w:rsidP="00A547ED">
      <w:pPr>
        <w:numPr>
          <w:ilvl w:val="0"/>
          <w:numId w:val="3"/>
        </w:numPr>
      </w:pPr>
      <w:r w:rsidRPr="00A547ED">
        <w:rPr>
          <w:b/>
          <w:bCs/>
        </w:rPr>
        <w:t>Target-Based Analysis</w:t>
      </w:r>
    </w:p>
    <w:p w:rsidR="00A547ED" w:rsidRPr="00A547ED" w:rsidRDefault="00A547ED" w:rsidP="00A547ED">
      <w:pPr>
        <w:numPr>
          <w:ilvl w:val="0"/>
          <w:numId w:val="3"/>
        </w:numPr>
      </w:pPr>
      <w:r w:rsidRPr="00A547ED">
        <w:rPr>
          <w:b/>
          <w:bCs/>
        </w:rPr>
        <w:t>Clinical &amp; Translational Insight</w:t>
      </w:r>
    </w:p>
    <w:p w:rsidR="00A547ED" w:rsidRPr="00A547ED" w:rsidRDefault="00A547ED" w:rsidP="00A547ED">
      <w:pPr>
        <w:numPr>
          <w:ilvl w:val="0"/>
          <w:numId w:val="3"/>
        </w:numPr>
      </w:pPr>
      <w:r w:rsidRPr="00A547ED">
        <w:rPr>
          <w:b/>
          <w:bCs/>
        </w:rPr>
        <w:t>AI/ML for Drug Design</w:t>
      </w:r>
    </w:p>
    <w:p w:rsidR="00A547ED" w:rsidRPr="00A547ED" w:rsidRDefault="00A547ED" w:rsidP="00A547ED">
      <w:pPr>
        <w:numPr>
          <w:ilvl w:val="0"/>
          <w:numId w:val="3"/>
        </w:numPr>
      </w:pPr>
      <w:r w:rsidRPr="00A547ED">
        <w:rPr>
          <w:b/>
          <w:bCs/>
        </w:rPr>
        <w:t>Cheminformatics &amp; Molecular Design</w:t>
      </w:r>
    </w:p>
    <w:p w:rsidR="00A547ED" w:rsidRPr="00A547ED" w:rsidRDefault="00A547ED" w:rsidP="00A547ED">
      <w:pPr>
        <w:numPr>
          <w:ilvl w:val="0"/>
          <w:numId w:val="3"/>
        </w:numPr>
      </w:pPr>
      <w:r w:rsidRPr="00A547ED">
        <w:rPr>
          <w:b/>
          <w:bCs/>
        </w:rPr>
        <w:t>Data Visualization &amp; Dashboards</w:t>
      </w:r>
    </w:p>
    <w:p w:rsidR="00A547ED" w:rsidRPr="00A547ED" w:rsidRDefault="00A547ED" w:rsidP="00A547ED">
      <w:pPr>
        <w:numPr>
          <w:ilvl w:val="0"/>
          <w:numId w:val="3"/>
        </w:numPr>
      </w:pPr>
      <w:r w:rsidRPr="00A547ED">
        <w:rPr>
          <w:b/>
          <w:bCs/>
        </w:rPr>
        <w:t>Integrating External Datasets</w:t>
      </w:r>
    </w:p>
    <w:p w:rsidR="00A547ED" w:rsidRPr="00A547ED" w:rsidRDefault="00A547ED" w:rsidP="00A547ED">
      <w:r w:rsidRPr="00A547ED">
        <w:lastRenderedPageBreak/>
        <w:pict>
          <v:rect id="_x0000_i1044" style="width:0;height:1.5pt" o:hralign="center" o:hrstd="t" o:hr="t" fillcolor="#a0a0a0" stroked="f"/>
        </w:pict>
      </w:r>
    </w:p>
    <w:p w:rsidR="00A547ED" w:rsidRPr="00A547ED" w:rsidRDefault="00A547ED" w:rsidP="00A547ED">
      <w:r w:rsidRPr="00A547ED">
        <w:rPr>
          <w:rFonts w:ascii="Segoe UI Emoji" w:hAnsi="Segoe UI Emoji" w:cs="Segoe UI Emoji"/>
        </w:rPr>
        <w:t>🧠</w:t>
      </w:r>
      <w:r w:rsidRPr="00A547ED">
        <w:t xml:space="preserve"> Whether you're a </w:t>
      </w:r>
      <w:r w:rsidRPr="00A547ED">
        <w:rPr>
          <w:b/>
          <w:bCs/>
        </w:rPr>
        <w:t>computational chemist</w:t>
      </w:r>
      <w:r w:rsidRPr="00A547ED">
        <w:t xml:space="preserve">, </w:t>
      </w:r>
      <w:r w:rsidRPr="00A547ED">
        <w:rPr>
          <w:b/>
          <w:bCs/>
        </w:rPr>
        <w:t>data scientist</w:t>
      </w:r>
      <w:r w:rsidRPr="00A547ED">
        <w:t xml:space="preserve">, or </w:t>
      </w:r>
      <w:r w:rsidRPr="00A547ED">
        <w:rPr>
          <w:b/>
          <w:bCs/>
        </w:rPr>
        <w:t>clinical researcher</w:t>
      </w:r>
      <w:r w:rsidRPr="00A547ED">
        <w:t xml:space="preserve">, this list is your </w:t>
      </w:r>
      <w:r w:rsidRPr="00A547ED">
        <w:rPr>
          <w:b/>
          <w:bCs/>
        </w:rPr>
        <w:t>idea bank</w:t>
      </w:r>
      <w:r w:rsidRPr="00A547ED">
        <w:t xml:space="preserve"> to spark innovation and accelerate drug discovery.</w:t>
      </w:r>
    </w:p>
    <w:p w:rsidR="00A547ED" w:rsidRPr="00A547ED" w:rsidRDefault="00A547ED" w:rsidP="00A547ED">
      <w:r w:rsidRPr="00A547ED">
        <w:rPr>
          <w:rFonts w:ascii="Segoe UI Emoji" w:hAnsi="Segoe UI Emoji" w:cs="Segoe UI Emoji"/>
        </w:rPr>
        <w:t>👉</w:t>
      </w:r>
      <w:r w:rsidRPr="00A547ED">
        <w:t xml:space="preserve"> Want the full list in </w:t>
      </w:r>
      <w:r w:rsidRPr="00A547ED">
        <w:rPr>
          <w:b/>
          <w:bCs/>
        </w:rPr>
        <w:t>CSV, PDF, or Mindmap</w:t>
      </w:r>
      <w:r w:rsidRPr="00A547ED">
        <w:t>?</w:t>
      </w:r>
      <w:r w:rsidRPr="00A547ED">
        <w:br/>
      </w:r>
      <w:r w:rsidRPr="00A547ED">
        <w:rPr>
          <w:rFonts w:ascii="Segoe UI Emoji" w:hAnsi="Segoe UI Emoji" w:cs="Segoe UI Emoji"/>
        </w:rPr>
        <w:t>💬</w:t>
      </w:r>
      <w:r w:rsidRPr="00A547ED">
        <w:t xml:space="preserve"> Comment below or DM me — happy to share!</w:t>
      </w:r>
    </w:p>
    <w:p w:rsidR="00A547ED" w:rsidRPr="00A547ED" w:rsidRDefault="00A547ED" w:rsidP="00A547ED">
      <w:r w:rsidRPr="00A547ED">
        <w:t>#CheMBL35 #DrugDiscovery #AIforHealth #Cheminformatics #BioactivityMining #RDKit #MachineLearning #OpenScience #PharmaceuticalResearch #PostgreSQL #Python #Streamlit #TargetIdentification</w:t>
      </w:r>
      <w:r>
        <w:t xml:space="preserve"> </w:t>
      </w:r>
      <w:r w:rsidRPr="00A547ED">
        <w:t>#nghiencuuthuoc #xuatxucongthuc #AI4Pharma #R4Pharma #R4Researchers #PharmApp #sachxuanhoylyso #nyls</w:t>
      </w:r>
    </w:p>
    <w:p w:rsidR="00A547ED" w:rsidRPr="00A547ED" w:rsidRDefault="00A547ED" w:rsidP="00A547ED">
      <w:r w:rsidRPr="00A547ED">
        <w:t>https://www.nghiencuuthuoc.com/2025/05/khai-thac-du-lieu-chembl35-trong-tri.html</w:t>
      </w:r>
    </w:p>
    <w:p w:rsidR="00A547ED" w:rsidRPr="00A547ED" w:rsidRDefault="00A547ED" w:rsidP="00A547ED"/>
    <w:p w:rsidR="00A547ED" w:rsidRPr="00A547ED" w:rsidRDefault="00A547ED" w:rsidP="00A547ED">
      <w:r w:rsidRPr="00A547ED">
        <w:pict>
          <v:rect id="_x0000_i1045" style="width:0;height:1.5pt" o:hralign="center" o:hrstd="t" o:hr="t" fillcolor="#a0a0a0" stroked="f"/>
        </w:pict>
      </w:r>
    </w:p>
    <w:p w:rsidR="00FF3FA1" w:rsidRPr="00FF3FA1" w:rsidRDefault="00FF3FA1" w:rsidP="00FF3FA1">
      <w:pPr>
        <w:rPr>
          <w:b/>
          <w:bCs/>
        </w:rPr>
      </w:pPr>
      <w:r w:rsidRPr="00FF3FA1">
        <w:rPr>
          <w:rFonts w:ascii="Segoe UI Emoji" w:hAnsi="Segoe UI Emoji" w:cs="Segoe UI Emoji"/>
          <w:b/>
          <w:bCs/>
        </w:rPr>
        <w:t>🚀</w:t>
      </w:r>
      <w:r w:rsidRPr="00FF3FA1">
        <w:rPr>
          <w:b/>
          <w:bCs/>
        </w:rPr>
        <w:t xml:space="preserve"> 100 Cách Ứng Dụng Dữ Liệu ChEMBL_35 Trong Nghiên Cứu &amp; Phát Triển Thuốc</w:t>
      </w:r>
    </w:p>
    <w:p w:rsidR="00FF3FA1" w:rsidRPr="00FF3FA1" w:rsidRDefault="00FF3FA1" w:rsidP="00FF3FA1">
      <w:r w:rsidRPr="00FF3FA1">
        <w:t xml:space="preserve">Nếu bạn đang làm việc trong lĩnh vực </w:t>
      </w:r>
      <w:r w:rsidRPr="00FF3FA1">
        <w:rPr>
          <w:b/>
          <w:bCs/>
        </w:rPr>
        <w:t>nghiên cứu thuốc</w:t>
      </w:r>
      <w:r w:rsidRPr="00FF3FA1">
        <w:t xml:space="preserve">, </w:t>
      </w:r>
      <w:r w:rsidRPr="00FF3FA1">
        <w:rPr>
          <w:b/>
          <w:bCs/>
        </w:rPr>
        <w:t>tin sinh học</w:t>
      </w:r>
      <w:r w:rsidRPr="00FF3FA1">
        <w:t xml:space="preserve">, hoặc </w:t>
      </w:r>
      <w:r w:rsidRPr="00FF3FA1">
        <w:rPr>
          <w:b/>
          <w:bCs/>
        </w:rPr>
        <w:t>AI cho y dược</w:t>
      </w:r>
      <w:r w:rsidRPr="00FF3FA1">
        <w:t xml:space="preserve">, thì đây chính là tài liệu bạn không nên bỏ lỡ! </w:t>
      </w:r>
      <w:r w:rsidRPr="00FF3FA1">
        <w:rPr>
          <w:rFonts w:ascii="Segoe UI Emoji" w:hAnsi="Segoe UI Emoji" w:cs="Segoe UI Emoji"/>
        </w:rPr>
        <w:t>🔍💊</w:t>
      </w:r>
    </w:p>
    <w:p w:rsidR="00FF3FA1" w:rsidRPr="00FF3FA1" w:rsidRDefault="00FF3FA1" w:rsidP="00FF3FA1">
      <w:r w:rsidRPr="00FF3FA1">
        <w:t xml:space="preserve">Trong thời gian gần đây, tôi đã tích hợp cơ sở dữ liệu </w:t>
      </w:r>
      <w:r w:rsidRPr="00FF3FA1">
        <w:rPr>
          <w:b/>
          <w:bCs/>
        </w:rPr>
        <w:t>ChEMBL_35</w:t>
      </w:r>
      <w:r w:rsidRPr="00FF3FA1">
        <w:t xml:space="preserve"> với </w:t>
      </w:r>
      <w:r w:rsidRPr="00FF3FA1">
        <w:rPr>
          <w:b/>
          <w:bCs/>
        </w:rPr>
        <w:t>RDKit</w:t>
      </w:r>
      <w:r w:rsidRPr="00FF3FA1">
        <w:t xml:space="preserve">, </w:t>
      </w:r>
      <w:r w:rsidRPr="00FF3FA1">
        <w:rPr>
          <w:b/>
          <w:bCs/>
        </w:rPr>
        <w:t>PostgreSQL</w:t>
      </w:r>
      <w:r w:rsidRPr="00FF3FA1">
        <w:t xml:space="preserve"> và </w:t>
      </w:r>
      <w:r w:rsidRPr="00FF3FA1">
        <w:rPr>
          <w:b/>
          <w:bCs/>
        </w:rPr>
        <w:t>Python</w:t>
      </w:r>
      <w:r w:rsidRPr="00FF3FA1">
        <w:t xml:space="preserve"> để xây dựng các quy trình phân tích hoạt tính sinh học, thiết kế thuốc, và mô hình hóa phân tử.</w:t>
      </w:r>
    </w:p>
    <w:p w:rsidR="00FF3FA1" w:rsidRPr="00FF3FA1" w:rsidRDefault="00FF3FA1" w:rsidP="00FF3FA1">
      <w:pPr>
        <w:rPr>
          <w:b/>
          <w:bCs/>
        </w:rPr>
      </w:pPr>
      <w:r w:rsidRPr="00FF3FA1">
        <w:rPr>
          <w:rFonts w:ascii="Segoe UI Emoji" w:hAnsi="Segoe UI Emoji" w:cs="Segoe UI Emoji"/>
          <w:b/>
          <w:bCs/>
        </w:rPr>
        <w:t>🧪</w:t>
      </w:r>
      <w:r w:rsidRPr="00FF3FA1">
        <w:rPr>
          <w:b/>
          <w:bCs/>
        </w:rPr>
        <w:t xml:space="preserve"> ChEMBL_35 là gì?</w:t>
      </w:r>
    </w:p>
    <w:p w:rsidR="00FF3FA1" w:rsidRPr="00FF3FA1" w:rsidRDefault="00FF3FA1" w:rsidP="00FF3FA1">
      <w:r w:rsidRPr="00FF3FA1">
        <w:t>Đây là kho dữ liệu mở bao gồm:</w:t>
      </w:r>
    </w:p>
    <w:p w:rsidR="00FF3FA1" w:rsidRPr="00FF3FA1" w:rsidRDefault="00FF3FA1" w:rsidP="00FF3FA1">
      <w:pPr>
        <w:numPr>
          <w:ilvl w:val="0"/>
          <w:numId w:val="4"/>
        </w:numPr>
      </w:pPr>
      <w:r w:rsidRPr="00FF3FA1">
        <w:t xml:space="preserve">Hơn </w:t>
      </w:r>
      <w:r w:rsidRPr="00FF3FA1">
        <w:rPr>
          <w:b/>
          <w:bCs/>
        </w:rPr>
        <w:t>2 triệu hợp chất</w:t>
      </w:r>
    </w:p>
    <w:p w:rsidR="00FF3FA1" w:rsidRPr="00FF3FA1" w:rsidRDefault="00FF3FA1" w:rsidP="00FF3FA1">
      <w:pPr>
        <w:numPr>
          <w:ilvl w:val="0"/>
          <w:numId w:val="4"/>
        </w:numPr>
      </w:pPr>
      <w:r w:rsidRPr="00FF3FA1">
        <w:t xml:space="preserve">Hàng trăm nghìn giá trị </w:t>
      </w:r>
      <w:r w:rsidRPr="00FF3FA1">
        <w:rPr>
          <w:b/>
          <w:bCs/>
        </w:rPr>
        <w:t>IC50, Ki, EC50</w:t>
      </w:r>
    </w:p>
    <w:p w:rsidR="00FF3FA1" w:rsidRPr="00FF3FA1" w:rsidRDefault="00FF3FA1" w:rsidP="00FF3FA1">
      <w:pPr>
        <w:numPr>
          <w:ilvl w:val="0"/>
          <w:numId w:val="4"/>
        </w:numPr>
      </w:pPr>
      <w:r w:rsidRPr="00FF3FA1">
        <w:t xml:space="preserve">Liên kết đến </w:t>
      </w:r>
      <w:r w:rsidRPr="00FF3FA1">
        <w:rPr>
          <w:b/>
          <w:bCs/>
        </w:rPr>
        <w:t>protein đích</w:t>
      </w:r>
      <w:r w:rsidRPr="00FF3FA1">
        <w:t xml:space="preserve">, </w:t>
      </w:r>
      <w:r w:rsidRPr="00FF3FA1">
        <w:rPr>
          <w:b/>
          <w:bCs/>
        </w:rPr>
        <w:t>đường dẫn sinh học</w:t>
      </w:r>
      <w:r w:rsidRPr="00FF3FA1">
        <w:t xml:space="preserve">, và </w:t>
      </w:r>
      <w:r w:rsidRPr="00FF3FA1">
        <w:rPr>
          <w:b/>
          <w:bCs/>
        </w:rPr>
        <w:t>giai đoạn lâm sàng</w:t>
      </w:r>
    </w:p>
    <w:p w:rsidR="00FF3FA1" w:rsidRPr="00FF3FA1" w:rsidRDefault="00FF3FA1" w:rsidP="00FF3FA1">
      <w:pPr>
        <w:rPr>
          <w:b/>
          <w:bCs/>
        </w:rPr>
      </w:pPr>
      <w:r w:rsidRPr="00FF3FA1">
        <w:rPr>
          <w:rFonts w:ascii="Segoe UI Emoji" w:hAnsi="Segoe UI Emoji" w:cs="Segoe UI Emoji"/>
          <w:b/>
          <w:bCs/>
        </w:rPr>
        <w:t>💡</w:t>
      </w:r>
      <w:r w:rsidRPr="00FF3FA1">
        <w:rPr>
          <w:b/>
          <w:bCs/>
        </w:rPr>
        <w:t xml:space="preserve"> Bạn có thể làm gì với nó?</w:t>
      </w:r>
    </w:p>
    <w:p w:rsidR="00FF3FA1" w:rsidRPr="00FF3FA1" w:rsidRDefault="00FF3FA1" w:rsidP="00FF3FA1">
      <w:r w:rsidRPr="00FF3FA1">
        <w:t>Dưới đây là một vài ứng dụng nổi bật:</w:t>
      </w:r>
    </w:p>
    <w:p w:rsidR="00FF3FA1" w:rsidRPr="00FF3FA1" w:rsidRDefault="00FF3FA1" w:rsidP="00FF3FA1">
      <w:pPr>
        <w:numPr>
          <w:ilvl w:val="0"/>
          <w:numId w:val="5"/>
        </w:numPr>
      </w:pPr>
      <w:r w:rsidRPr="00FF3FA1">
        <w:t xml:space="preserve">Dự đoán hoạt tính bằng mô hình </w:t>
      </w:r>
      <w:r w:rsidRPr="00FF3FA1">
        <w:rPr>
          <w:b/>
          <w:bCs/>
        </w:rPr>
        <w:t>QSAR</w:t>
      </w:r>
    </w:p>
    <w:p w:rsidR="00FF3FA1" w:rsidRPr="00FF3FA1" w:rsidRDefault="00FF3FA1" w:rsidP="00FF3FA1">
      <w:pPr>
        <w:numPr>
          <w:ilvl w:val="0"/>
          <w:numId w:val="5"/>
        </w:numPr>
      </w:pPr>
      <w:r w:rsidRPr="00FF3FA1">
        <w:t xml:space="preserve">Lọc hợp chất </w:t>
      </w:r>
      <w:r w:rsidRPr="00FF3FA1">
        <w:rPr>
          <w:b/>
          <w:bCs/>
        </w:rPr>
        <w:t>giống lead</w:t>
      </w:r>
      <w:r w:rsidRPr="00FF3FA1">
        <w:t xml:space="preserve">, kiểm tra theo </w:t>
      </w:r>
      <w:r w:rsidRPr="00FF3FA1">
        <w:rPr>
          <w:b/>
          <w:bCs/>
        </w:rPr>
        <w:t>quy tắc Lipinski</w:t>
      </w:r>
    </w:p>
    <w:p w:rsidR="00FF3FA1" w:rsidRPr="00FF3FA1" w:rsidRDefault="00FF3FA1" w:rsidP="00FF3FA1">
      <w:pPr>
        <w:numPr>
          <w:ilvl w:val="0"/>
          <w:numId w:val="5"/>
        </w:numPr>
      </w:pPr>
      <w:r w:rsidRPr="00FF3FA1">
        <w:t xml:space="preserve">Thực hiện </w:t>
      </w:r>
      <w:r w:rsidRPr="00FF3FA1">
        <w:rPr>
          <w:b/>
          <w:bCs/>
        </w:rPr>
        <w:t>virtual screening</w:t>
      </w:r>
      <w:r w:rsidRPr="00FF3FA1">
        <w:t xml:space="preserve"> hoặc </w:t>
      </w:r>
      <w:r w:rsidRPr="00FF3FA1">
        <w:rPr>
          <w:b/>
          <w:bCs/>
        </w:rPr>
        <w:t>phân tích SAR</w:t>
      </w:r>
    </w:p>
    <w:p w:rsidR="00FF3FA1" w:rsidRPr="00FF3FA1" w:rsidRDefault="00FF3FA1" w:rsidP="00FF3FA1">
      <w:pPr>
        <w:numPr>
          <w:ilvl w:val="0"/>
          <w:numId w:val="5"/>
        </w:numPr>
      </w:pPr>
      <w:r w:rsidRPr="00FF3FA1">
        <w:t xml:space="preserve">Khai thác các </w:t>
      </w:r>
      <w:r w:rsidRPr="00FF3FA1">
        <w:rPr>
          <w:b/>
          <w:bCs/>
        </w:rPr>
        <w:t>inhibitor của kinase/GPCR</w:t>
      </w:r>
    </w:p>
    <w:p w:rsidR="00FF3FA1" w:rsidRPr="00FF3FA1" w:rsidRDefault="00FF3FA1" w:rsidP="00FF3FA1">
      <w:pPr>
        <w:numPr>
          <w:ilvl w:val="0"/>
          <w:numId w:val="5"/>
        </w:numPr>
      </w:pPr>
      <w:r w:rsidRPr="00FF3FA1">
        <w:t xml:space="preserve">Xây dựng ứng dụng AI bằng </w:t>
      </w:r>
      <w:r w:rsidRPr="00FF3FA1">
        <w:rPr>
          <w:b/>
          <w:bCs/>
        </w:rPr>
        <w:t>Streamlit + RDKit</w:t>
      </w:r>
    </w:p>
    <w:p w:rsidR="00FF3FA1" w:rsidRPr="00FF3FA1" w:rsidRDefault="00FF3FA1" w:rsidP="00FF3FA1">
      <w:pPr>
        <w:numPr>
          <w:ilvl w:val="0"/>
          <w:numId w:val="5"/>
        </w:numPr>
      </w:pPr>
      <w:r w:rsidRPr="00FF3FA1">
        <w:lastRenderedPageBreak/>
        <w:t xml:space="preserve">Liên kết dữ liệu với </w:t>
      </w:r>
      <w:r w:rsidRPr="00FF3FA1">
        <w:rPr>
          <w:b/>
          <w:bCs/>
        </w:rPr>
        <w:t>PubChem, DrugBank, UniProt, PDB</w:t>
      </w:r>
    </w:p>
    <w:p w:rsidR="00FF3FA1" w:rsidRPr="00FF3FA1" w:rsidRDefault="00FF3FA1" w:rsidP="00FF3FA1">
      <w:pPr>
        <w:rPr>
          <w:b/>
          <w:bCs/>
        </w:rPr>
      </w:pPr>
      <w:r w:rsidRPr="00FF3FA1">
        <w:rPr>
          <w:rFonts w:ascii="Segoe UI Emoji" w:hAnsi="Segoe UI Emoji" w:cs="Segoe UI Emoji"/>
          <w:b/>
          <w:bCs/>
        </w:rPr>
        <w:t>📂</w:t>
      </w:r>
      <w:r w:rsidRPr="00FF3FA1">
        <w:rPr>
          <w:b/>
          <w:bCs/>
        </w:rPr>
        <w:t xml:space="preserve"> Tôi đã tổng hợp 100 chủ đề hấp dẫn, chia thành 7 nhóm chính:</w:t>
      </w:r>
    </w:p>
    <w:p w:rsidR="00FF3FA1" w:rsidRPr="00FF3FA1" w:rsidRDefault="00FF3FA1" w:rsidP="00FF3FA1">
      <w:pPr>
        <w:numPr>
          <w:ilvl w:val="0"/>
          <w:numId w:val="6"/>
        </w:numPr>
      </w:pPr>
      <w:r w:rsidRPr="00FF3FA1">
        <w:rPr>
          <w:b/>
          <w:bCs/>
        </w:rPr>
        <w:t>Khám phá lead</w:t>
      </w:r>
    </w:p>
    <w:p w:rsidR="00FF3FA1" w:rsidRPr="00FF3FA1" w:rsidRDefault="00FF3FA1" w:rsidP="00FF3FA1">
      <w:pPr>
        <w:numPr>
          <w:ilvl w:val="0"/>
          <w:numId w:val="6"/>
        </w:numPr>
      </w:pPr>
      <w:r w:rsidRPr="00FF3FA1">
        <w:rPr>
          <w:b/>
          <w:bCs/>
        </w:rPr>
        <w:t>Phân tích theo đích tác dụng</w:t>
      </w:r>
    </w:p>
    <w:p w:rsidR="00FF3FA1" w:rsidRPr="00FF3FA1" w:rsidRDefault="00FF3FA1" w:rsidP="00FF3FA1">
      <w:pPr>
        <w:numPr>
          <w:ilvl w:val="0"/>
          <w:numId w:val="6"/>
        </w:numPr>
      </w:pPr>
      <w:r w:rsidRPr="00FF3FA1">
        <w:rPr>
          <w:b/>
          <w:bCs/>
        </w:rPr>
        <w:t>Phân tích lâm sàng &amp; dịch chuyển</w:t>
      </w:r>
    </w:p>
    <w:p w:rsidR="00FF3FA1" w:rsidRPr="00FF3FA1" w:rsidRDefault="00FF3FA1" w:rsidP="00FF3FA1">
      <w:pPr>
        <w:numPr>
          <w:ilvl w:val="0"/>
          <w:numId w:val="6"/>
        </w:numPr>
      </w:pPr>
      <w:r w:rsidRPr="00FF3FA1">
        <w:rPr>
          <w:b/>
          <w:bCs/>
        </w:rPr>
        <w:t>AI/Machine Learning cho thiết kế thuốc</w:t>
      </w:r>
    </w:p>
    <w:p w:rsidR="00FF3FA1" w:rsidRPr="00FF3FA1" w:rsidRDefault="00FF3FA1" w:rsidP="00FF3FA1">
      <w:pPr>
        <w:numPr>
          <w:ilvl w:val="0"/>
          <w:numId w:val="6"/>
        </w:numPr>
      </w:pPr>
      <w:r w:rsidRPr="00FF3FA1">
        <w:rPr>
          <w:b/>
          <w:bCs/>
        </w:rPr>
        <w:t>Tin sinh học phân tử &amp; thiết kế hóa học</w:t>
      </w:r>
    </w:p>
    <w:p w:rsidR="00FF3FA1" w:rsidRPr="00FF3FA1" w:rsidRDefault="00FF3FA1" w:rsidP="00FF3FA1">
      <w:pPr>
        <w:numPr>
          <w:ilvl w:val="0"/>
          <w:numId w:val="6"/>
        </w:numPr>
      </w:pPr>
      <w:r w:rsidRPr="00FF3FA1">
        <w:rPr>
          <w:b/>
          <w:bCs/>
        </w:rPr>
        <w:t>Trực quan hóa dữ liệu &amp; dashboard</w:t>
      </w:r>
    </w:p>
    <w:p w:rsidR="00FF3FA1" w:rsidRPr="00FF3FA1" w:rsidRDefault="00FF3FA1" w:rsidP="00FF3FA1">
      <w:pPr>
        <w:numPr>
          <w:ilvl w:val="0"/>
          <w:numId w:val="6"/>
        </w:numPr>
      </w:pPr>
      <w:r w:rsidRPr="00FF3FA1">
        <w:rPr>
          <w:b/>
          <w:bCs/>
        </w:rPr>
        <w:t>Tích hợp với dữ liệu từ PubChem, PDB, DrugBank…</w:t>
      </w:r>
    </w:p>
    <w:p w:rsidR="00FF3FA1" w:rsidRPr="00FF3FA1" w:rsidRDefault="00FF3FA1" w:rsidP="00FF3FA1">
      <w:r w:rsidRPr="00FF3FA1">
        <w:pict>
          <v:rect id="_x0000_i1069" style="width:0;height:1.5pt" o:hralign="center" o:hrstd="t" o:hr="t" fillcolor="#a0a0a0" stroked="f"/>
        </w:pict>
      </w:r>
    </w:p>
    <w:p w:rsidR="00FF3FA1" w:rsidRPr="00FF3FA1" w:rsidRDefault="00FF3FA1" w:rsidP="00FF3FA1">
      <w:r w:rsidRPr="00FF3FA1">
        <w:rPr>
          <w:rFonts w:ascii="Segoe UI Emoji" w:hAnsi="Segoe UI Emoji" w:cs="Segoe UI Emoji"/>
        </w:rPr>
        <w:t>💡</w:t>
      </w:r>
      <w:r w:rsidRPr="00FF3FA1">
        <w:t xml:space="preserve"> Dù bạn là </w:t>
      </w:r>
      <w:r w:rsidRPr="00FF3FA1">
        <w:rPr>
          <w:b/>
          <w:bCs/>
        </w:rPr>
        <w:t>dược sĩ nghiên cứu</w:t>
      </w:r>
      <w:r w:rsidRPr="00FF3FA1">
        <w:t xml:space="preserve">, </w:t>
      </w:r>
      <w:r w:rsidRPr="00FF3FA1">
        <w:rPr>
          <w:b/>
          <w:bCs/>
        </w:rPr>
        <w:t>nhà khoa học dữ liệu</w:t>
      </w:r>
      <w:r w:rsidRPr="00FF3FA1">
        <w:t xml:space="preserve">, hay </w:t>
      </w:r>
      <w:r w:rsidRPr="00FF3FA1">
        <w:rPr>
          <w:b/>
          <w:bCs/>
        </w:rPr>
        <w:t>chuyên gia lâm sàng</w:t>
      </w:r>
      <w:r w:rsidRPr="00FF3FA1">
        <w:t xml:space="preserve">, danh sách 100 chủ đề này sẽ là </w:t>
      </w:r>
      <w:r w:rsidRPr="00FF3FA1">
        <w:rPr>
          <w:b/>
          <w:bCs/>
        </w:rPr>
        <w:t>ngân hàng ý tưởng</w:t>
      </w:r>
      <w:r w:rsidRPr="00FF3FA1">
        <w:t xml:space="preserve"> để khai phá dữ liệu ChEMBL và tăng tốc khám phá thuốc.</w:t>
      </w:r>
    </w:p>
    <w:p w:rsidR="00FF3FA1" w:rsidRPr="00FF3FA1" w:rsidRDefault="00FF3FA1" w:rsidP="00FF3FA1">
      <w:r w:rsidRPr="00FF3FA1">
        <w:rPr>
          <w:rFonts w:ascii="Segoe UI Emoji" w:hAnsi="Segoe UI Emoji" w:cs="Segoe UI Emoji"/>
        </w:rPr>
        <w:t>👉</w:t>
      </w:r>
      <w:r w:rsidRPr="00FF3FA1">
        <w:t xml:space="preserve"> Muốn nhận danh sách đầy đủ dưới dạng </w:t>
      </w:r>
      <w:r w:rsidRPr="00FF3FA1">
        <w:rPr>
          <w:b/>
          <w:bCs/>
        </w:rPr>
        <w:t>CSV, PDF hoặc Mindmap</w:t>
      </w:r>
      <w:r w:rsidRPr="00FF3FA1">
        <w:t>?</w:t>
      </w:r>
      <w:r w:rsidRPr="00FF3FA1">
        <w:br/>
      </w:r>
      <w:r w:rsidRPr="00FF3FA1">
        <w:rPr>
          <w:rFonts w:ascii="Segoe UI Emoji" w:hAnsi="Segoe UI Emoji" w:cs="Segoe UI Emoji"/>
        </w:rPr>
        <w:t>💬</w:t>
      </w:r>
      <w:r w:rsidRPr="00FF3FA1">
        <w:t xml:space="preserve"> Hãy bình luận hoặc inbox tôi nhé, mình sẵn sàng chia sẻ!</w:t>
      </w:r>
    </w:p>
    <w:p w:rsidR="00FF3FA1" w:rsidRPr="00A547ED" w:rsidRDefault="00FF3FA1" w:rsidP="00FF3FA1">
      <w:r w:rsidRPr="00FF3FA1">
        <w:t>#CheMBL35 #KhámPháThuốc #AItrongYdược #TinSinhHọc #DữLiệuHoạtTính #RDKit #MachineLearning #YdượcMở #NghiênCứuDượcPhẩm #PythonDược #Streamlit #PhânTíchĐíchThuốc</w:t>
      </w:r>
      <w:r>
        <w:t xml:space="preserve"> </w:t>
      </w:r>
      <w:r w:rsidRPr="00A547ED">
        <w:t>#nghiencuuthuoc #xuatxucongthuc #AI4Pharma #R4Pharma #R4Researchers #PharmApp #sachxuanhoylyso #nyls</w:t>
      </w:r>
    </w:p>
    <w:p w:rsidR="00FF3FA1" w:rsidRPr="00A547ED" w:rsidRDefault="00FF3FA1" w:rsidP="00FF3FA1">
      <w:r w:rsidRPr="00A547ED">
        <w:t>https://www.nghiencuuthuoc.com/2025/05/khai-thac-du-lieu-chembl35-trong-tri.html</w:t>
      </w:r>
    </w:p>
    <w:p w:rsidR="00FF3FA1" w:rsidRDefault="00FF3FA1"/>
    <w:sectPr w:rsidR="00FF3FA1" w:rsidSect="008D1AE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816A0"/>
    <w:multiLevelType w:val="multilevel"/>
    <w:tmpl w:val="5048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F5017"/>
    <w:multiLevelType w:val="multilevel"/>
    <w:tmpl w:val="7EB2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3704F"/>
    <w:multiLevelType w:val="multilevel"/>
    <w:tmpl w:val="B2BE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36A11"/>
    <w:multiLevelType w:val="multilevel"/>
    <w:tmpl w:val="9C4A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13643"/>
    <w:multiLevelType w:val="multilevel"/>
    <w:tmpl w:val="F102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71B1F"/>
    <w:multiLevelType w:val="multilevel"/>
    <w:tmpl w:val="50BE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617080">
    <w:abstractNumId w:val="2"/>
  </w:num>
  <w:num w:numId="2" w16cid:durableId="435752907">
    <w:abstractNumId w:val="4"/>
  </w:num>
  <w:num w:numId="3" w16cid:durableId="2119525498">
    <w:abstractNumId w:val="1"/>
  </w:num>
  <w:num w:numId="4" w16cid:durableId="132798896">
    <w:abstractNumId w:val="3"/>
  </w:num>
  <w:num w:numId="5" w16cid:durableId="1599869345">
    <w:abstractNumId w:val="0"/>
  </w:num>
  <w:num w:numId="6" w16cid:durableId="1619406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ED"/>
    <w:rsid w:val="00116505"/>
    <w:rsid w:val="001D6B11"/>
    <w:rsid w:val="00294FFE"/>
    <w:rsid w:val="0040225D"/>
    <w:rsid w:val="0051398C"/>
    <w:rsid w:val="005C5F7C"/>
    <w:rsid w:val="006B0E23"/>
    <w:rsid w:val="008D1AE9"/>
    <w:rsid w:val="00A2555A"/>
    <w:rsid w:val="00A37F05"/>
    <w:rsid w:val="00A547ED"/>
    <w:rsid w:val="00AB6FA5"/>
    <w:rsid w:val="00B2101D"/>
    <w:rsid w:val="00C32FE2"/>
    <w:rsid w:val="00D27786"/>
    <w:rsid w:val="00E04C35"/>
    <w:rsid w:val="00E430B7"/>
    <w:rsid w:val="00E44CE5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7C275"/>
  <w15:chartTrackingRefBased/>
  <w15:docId w15:val="{2E5477F5-79B4-46E1-9F74-919B3FB4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30"/>
        <w:szCs w:val="3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NCT</dc:creator>
  <cp:keywords/>
  <dc:description/>
  <cp:lastModifiedBy>Nghiên Cứu Thuốc</cp:lastModifiedBy>
  <cp:revision>1</cp:revision>
  <dcterms:created xsi:type="dcterms:W3CDTF">2025-05-18T01:42:00Z</dcterms:created>
  <dcterms:modified xsi:type="dcterms:W3CDTF">2025-05-18T03:53:00Z</dcterms:modified>
</cp:coreProperties>
</file>